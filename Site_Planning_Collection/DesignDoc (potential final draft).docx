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4539910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76EEA" w:rsidRDefault="00D76EE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690B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A106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A1061E" w:rsidRDefault="00A106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A1061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1061E" w:rsidRDefault="00A1061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61E" w:rsidRDefault="009D07E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61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Stefan Strek Mayoral Campaign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1061E" w:rsidRDefault="00A106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1061E" w:rsidRDefault="009D07E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61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Stefan Strek Mayoral Campaign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1061E" w:rsidRDefault="00A106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6EEA" w:rsidRDefault="00D76EEA">
          <w:r>
            <w:rPr>
              <w:rFonts w:eastAsiaTheme="minorHAnsi"/>
              <w:caps/>
              <w:color w:val="404040" w:themeColor="text1" w:themeTint="BF"/>
              <w:sz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48211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EEA" w:rsidRPr="00B55BA2" w:rsidRDefault="00D76EEA">
          <w:pPr>
            <w:pStyle w:val="TOCHeading"/>
            <w:rPr>
              <w:rStyle w:val="Heading1Char"/>
            </w:rPr>
          </w:pPr>
          <w:r w:rsidRPr="00B55BA2">
            <w:rPr>
              <w:rStyle w:val="Heading1Char"/>
            </w:rPr>
            <w:t>Table of Contents</w:t>
          </w:r>
        </w:p>
        <w:p w:rsidR="00F53B67" w:rsidRDefault="00D76EEA">
          <w:pPr>
            <w:pStyle w:val="TOC1"/>
            <w:tabs>
              <w:tab w:val="left" w:pos="440"/>
              <w:tab w:val="right" w:leader="dot" w:pos="1007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635694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Introduction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5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Purpose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6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Scope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7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Definitions and Acronyms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_Toc445635697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8" w:history="1">
            <w:r w:rsidR="00F53B67" w:rsidRPr="00EB1B9A">
              <w:rPr>
                <w:rStyle w:val="Hyperlink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Responsibilities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69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Team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0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Sponsor (Brian Bird)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1" w:history="1">
            <w:r w:rsidR="00F53B67" w:rsidRPr="00EB1B9A">
              <w:rPr>
                <w:rStyle w:val="Hyperlink"/>
                <w:noProof/>
              </w:rPr>
              <w:t>3.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Client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_Toc445635701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2" w:history="1">
            <w:r w:rsidR="00F53B67" w:rsidRPr="00EB1B9A">
              <w:rPr>
                <w:rStyle w:val="Hyperlink"/>
                <w:noProof/>
              </w:rPr>
              <w:t>2. Requirements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_Toc445635702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3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System Functionality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4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Deliverables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5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Design Document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6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Working Website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07" w:history="1">
            <w:r w:rsidR="00F53B67" w:rsidRPr="00EB1B9A">
              <w:rPr>
                <w:rStyle w:val="Hyperlink"/>
                <w:noProof/>
              </w:rPr>
              <w:t>3. Data Design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_Toc445635707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8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 Dictionary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Tables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0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Database Schema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1" w:history="1">
            <w:r w:rsidR="00F53B67" w:rsidRPr="00EB1B9A">
              <w:rPr>
                <w:rStyle w:val="Hyperlink"/>
                <w:noProof/>
              </w:rPr>
              <w:t>4. System Design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_Toc445635711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2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Sequence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_Toc445635712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3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9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4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Scenarios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11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5" w:history="1">
            <w:r w:rsidR="00F53B67" w:rsidRPr="00EB1B9A">
              <w:rPr>
                <w:rStyle w:val="Hyperlink"/>
                <w:rFonts w:eastAsia="Calibri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rFonts w:eastAsia="Calibri"/>
                <w:noProof/>
              </w:rPr>
              <w:t>Sitemap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9D07E5">
          <w:pPr>
            <w:pStyle w:val="TOC1"/>
            <w:tabs>
              <w:tab w:val="right" w:leader="dot" w:pos="10070"/>
            </w:tabs>
            <w:rPr>
              <w:rFonts w:cstheme="minorBidi"/>
              <w:noProof/>
            </w:rPr>
          </w:pPr>
          <w:hyperlink w:anchor="_Toc445635716" w:history="1">
            <w:r w:rsidR="00F53B67" w:rsidRPr="00EB1B9A">
              <w:rPr>
                <w:rStyle w:val="Hyperlink"/>
                <w:noProof/>
              </w:rPr>
              <w:t>Approval and Authority to Proceed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D76EEA" w:rsidRDefault="00D76EEA">
          <w:r>
            <w:rPr>
              <w:b/>
              <w:bCs/>
              <w:noProof/>
            </w:rPr>
            <w:fldChar w:fldCharType="end"/>
          </w:r>
        </w:p>
      </w:sdtContent>
    </w:sdt>
    <w:p w:rsidR="00D76EEA" w:rsidRDefault="00D76EEA">
      <w:pPr>
        <w:pStyle w:val="Heading1"/>
      </w:pPr>
    </w:p>
    <w:p w:rsidR="00AF36DA" w:rsidRDefault="00AF36D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742A01">
      <w:pPr>
        <w:pStyle w:val="Heading1"/>
        <w:ind w:left="360"/>
      </w:pPr>
    </w:p>
    <w:p w:rsidR="006C502E" w:rsidRDefault="006C502E" w:rsidP="00F63ADC">
      <w:pPr>
        <w:pStyle w:val="Heading1"/>
        <w:numPr>
          <w:ilvl w:val="0"/>
          <w:numId w:val="2"/>
        </w:numPr>
      </w:pPr>
      <w:bookmarkStart w:id="0" w:name="_Toc445635694"/>
      <w:r>
        <w:t>Introduction</w:t>
      </w:r>
      <w:bookmarkEnd w:id="0"/>
    </w:p>
    <w:p w:rsidR="00AF36DA" w:rsidRPr="00AF36DA" w:rsidRDefault="00AF36DA" w:rsidP="00AF36DA"/>
    <w:p w:rsidR="009C5CD2" w:rsidRPr="000A071C" w:rsidRDefault="009C5CD2" w:rsidP="009C5CD2">
      <w:pPr>
        <w:rPr>
          <w:color w:val="FF0000"/>
        </w:rPr>
      </w:pPr>
      <w:r>
        <w:rPr>
          <w:color w:val="FF0000"/>
        </w:rPr>
        <w:t>Corrections in red by Hunter</w:t>
      </w:r>
    </w:p>
    <w:p w:rsidR="009C5CD2" w:rsidRDefault="009C5CD2" w:rsidP="009C5CD2">
      <w:pPr>
        <w:pStyle w:val="Heading2"/>
        <w:numPr>
          <w:ilvl w:val="0"/>
          <w:numId w:val="6"/>
        </w:numPr>
      </w:pPr>
      <w:bookmarkStart w:id="1" w:name="_Toc445635695"/>
      <w:r>
        <w:t>Purpose</w:t>
      </w:r>
      <w:bookmarkEnd w:id="1"/>
    </w:p>
    <w:p w:rsidR="009C5CD2" w:rsidRDefault="009C5CD2" w:rsidP="009C5CD2">
      <w:r>
        <w:tab/>
      </w:r>
      <w:r w:rsidRPr="001D4478">
        <w:t xml:space="preserve">Our client, Stefan Strek, wants a website for his </w:t>
      </w:r>
      <w:r>
        <w:t xml:space="preserve">Eugene </w:t>
      </w:r>
      <w:r w:rsidRPr="001D4478">
        <w:t xml:space="preserve">mayoral campaign.  He wants part of the </w:t>
      </w:r>
      <w:r>
        <w:tab/>
      </w:r>
      <w:r>
        <w:tab/>
      </w:r>
      <w:r w:rsidRPr="001D4478">
        <w:t xml:space="preserve">website right away, so he can start taking campaign donations.  This initial site will include a </w:t>
      </w:r>
      <w:r>
        <w:tab/>
      </w:r>
      <w:r>
        <w:tab/>
      </w:r>
      <w:r>
        <w:tab/>
      </w:r>
      <w:r w:rsidRPr="001D4478">
        <w:t>home page</w:t>
      </w:r>
      <w:r>
        <w:rPr>
          <w:color w:val="FF0000"/>
        </w:rPr>
        <w:t>( that has a bio about himself)</w:t>
      </w:r>
      <w:r w:rsidRPr="001D4478">
        <w:t xml:space="preserve"> featuring the three main positions he is running on and a photo of Stefan.  He wants the </w:t>
      </w:r>
      <w:r>
        <w:tab/>
      </w:r>
      <w:r w:rsidRPr="001D4478">
        <w:t>website to have a red, white, and blue theme because he is targeting conservative voters.</w:t>
      </w:r>
    </w:p>
    <w:p w:rsidR="009C5CD2" w:rsidRDefault="009C5CD2" w:rsidP="009C5CD2">
      <w:pPr>
        <w:pStyle w:val="Heading2"/>
        <w:numPr>
          <w:ilvl w:val="0"/>
          <w:numId w:val="6"/>
        </w:numPr>
      </w:pPr>
      <w:bookmarkStart w:id="2" w:name="_Toc445635696"/>
      <w:r>
        <w:t>Project Scope</w:t>
      </w:r>
      <w:bookmarkEnd w:id="2"/>
    </w:p>
    <w:p w:rsidR="009C5CD2" w:rsidRDefault="009C5CD2" w:rsidP="009C5CD2">
      <w:r>
        <w:tab/>
        <w:t xml:space="preserve">The scope of this project is a website which will enable the Stefan Strek Mayoral Campaign to provide </w:t>
      </w:r>
      <w:r>
        <w:tab/>
        <w:t xml:space="preserve">information to </w:t>
      </w:r>
      <w:r>
        <w:tab/>
        <w:t xml:space="preserve">constituents and interested voters, as well functionality allowing donors to place </w:t>
      </w:r>
      <w:r>
        <w:tab/>
        <w:t xml:space="preserve">donations, and </w:t>
      </w:r>
      <w:r>
        <w:tab/>
        <w:t>volunteers to sign up and specify activities they are interested in.</w:t>
      </w:r>
    </w:p>
    <w:p w:rsidR="009C5CD2" w:rsidRDefault="009C5CD2" w:rsidP="009C5CD2">
      <w:pPr>
        <w:pStyle w:val="Heading2"/>
        <w:numPr>
          <w:ilvl w:val="0"/>
          <w:numId w:val="6"/>
        </w:numPr>
      </w:pPr>
      <w:bookmarkStart w:id="3" w:name="_Toc445635697"/>
      <w:r>
        <w:t>Definitions and Acronyms</w:t>
      </w:r>
      <w:bookmarkEnd w:id="3"/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Article – A news or other article related to the campaign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Campaign – The Stefan Strek Mayoral Campaign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Event – A campaign event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Donation – A financial contribution to the campaign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Donor – An individual who has created or wishes to create a Donation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Issue – A determined political issue for which a position has been specified by the candidate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Position – A political position on an issue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System – The Stefan Strek Mayoral website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t>Volunteer – An individual who uses the System to volunteer for the campaign</w:t>
      </w:r>
    </w:p>
    <w:p w:rsidR="009C5CD2" w:rsidRDefault="009C5CD2" w:rsidP="009C5CD2">
      <w:pPr>
        <w:pStyle w:val="ListParagraph"/>
        <w:numPr>
          <w:ilvl w:val="0"/>
          <w:numId w:val="7"/>
        </w:numPr>
      </w:pPr>
      <w:r>
        <w:rPr>
          <w:color w:val="FF0000"/>
        </w:rPr>
        <w:t>Questions- individual who can ask Stefan questions</w:t>
      </w:r>
    </w:p>
    <w:p w:rsidR="009C5CD2" w:rsidRPr="00AF36DA" w:rsidRDefault="009C5CD2" w:rsidP="009C5CD2">
      <w:pPr>
        <w:pStyle w:val="ListParagraph"/>
        <w:ind w:left="1440"/>
      </w:pPr>
    </w:p>
    <w:p w:rsidR="009C5CD2" w:rsidRDefault="009C5CD2" w:rsidP="009C5CD2">
      <w:pPr>
        <w:pStyle w:val="Heading2"/>
        <w:numPr>
          <w:ilvl w:val="0"/>
          <w:numId w:val="6"/>
        </w:numPr>
      </w:pPr>
      <w:bookmarkStart w:id="4" w:name="_Toc445635698"/>
      <w:r>
        <w:t>Responsibilities</w:t>
      </w:r>
      <w:bookmarkEnd w:id="4"/>
    </w:p>
    <w:p w:rsidR="009C5CD2" w:rsidRDefault="009C5CD2" w:rsidP="009C5CD2">
      <w:pPr>
        <w:pStyle w:val="Heading3"/>
        <w:numPr>
          <w:ilvl w:val="0"/>
          <w:numId w:val="3"/>
        </w:numPr>
      </w:pPr>
      <w:bookmarkStart w:id="5" w:name="_Toc445635699"/>
      <w:r>
        <w:t>Project Team</w:t>
      </w:r>
      <w:bookmarkEnd w:id="5"/>
    </w:p>
    <w:p w:rsidR="009C5CD2" w:rsidRDefault="009C5CD2" w:rsidP="009C5CD2">
      <w:r>
        <w:tab/>
      </w:r>
      <w:r>
        <w:tab/>
      </w:r>
      <w:r w:rsidRPr="00D03A1A">
        <w:t xml:space="preserve">The project team </w:t>
      </w:r>
      <w:r>
        <w:t>i</w:t>
      </w:r>
      <w:r w:rsidRPr="00D03A1A">
        <w:t>s responsible for</w:t>
      </w:r>
      <w:r>
        <w:t xml:space="preserve"> designing a functioning system, producing documentation </w:t>
      </w:r>
      <w:r>
        <w:tab/>
      </w:r>
      <w:r>
        <w:tab/>
      </w:r>
      <w:r>
        <w:tab/>
        <w:t>describing the design, implementing the system and thoroughly testing it prior to publishing.</w:t>
      </w:r>
    </w:p>
    <w:p w:rsidR="009C5CD2" w:rsidRDefault="009C5CD2" w:rsidP="009C5CD2">
      <w:pPr>
        <w:pStyle w:val="Heading3"/>
        <w:numPr>
          <w:ilvl w:val="0"/>
          <w:numId w:val="3"/>
        </w:numPr>
      </w:pPr>
      <w:bookmarkStart w:id="6" w:name="_Toc445635700"/>
      <w:r>
        <w:t>Project Sponsor (Brian Bird)</w:t>
      </w:r>
      <w:bookmarkEnd w:id="6"/>
    </w:p>
    <w:p w:rsidR="009C5CD2" w:rsidRPr="00257030" w:rsidRDefault="009C5CD2" w:rsidP="009C5CD2">
      <w:r>
        <w:tab/>
      </w:r>
      <w:r>
        <w:tab/>
        <w:t xml:space="preserve">The project sponsor is responsible for approving design changes and providing high level </w:t>
      </w:r>
      <w:r>
        <w:tab/>
      </w:r>
      <w:r>
        <w:tab/>
      </w:r>
      <w:r>
        <w:tab/>
        <w:t>support regarding project issues and developments.</w:t>
      </w:r>
    </w:p>
    <w:p w:rsidR="009C5CD2" w:rsidRDefault="009C5CD2" w:rsidP="009C5CD2">
      <w:pPr>
        <w:pStyle w:val="Heading3"/>
        <w:numPr>
          <w:ilvl w:val="0"/>
          <w:numId w:val="3"/>
        </w:numPr>
      </w:pPr>
      <w:bookmarkStart w:id="7" w:name="_Toc445635701"/>
      <w:r>
        <w:t>Client</w:t>
      </w:r>
      <w:bookmarkEnd w:id="7"/>
    </w:p>
    <w:p w:rsidR="009C5CD2" w:rsidRPr="000B1667" w:rsidRDefault="009C5CD2" w:rsidP="009C5CD2">
      <w:pPr>
        <w:ind w:left="720" w:firstLine="720"/>
        <w:rPr>
          <w:color w:val="FF0000"/>
        </w:rPr>
      </w:pPr>
      <w:r>
        <w:t>The client (Stefan Strek) is responsible for providing feedback regarding the development of the</w:t>
      </w:r>
      <w:r>
        <w:tab/>
      </w:r>
      <w:r>
        <w:tab/>
        <w:t xml:space="preserve">System, as well as specifying which payment API should be implemented to allow Donations to </w:t>
      </w:r>
      <w:r>
        <w:tab/>
      </w:r>
      <w:r>
        <w:lastRenderedPageBreak/>
        <w:tab/>
        <w:t>be made electronically.</w:t>
      </w:r>
      <w:r>
        <w:rPr>
          <w:color w:val="FF0000"/>
        </w:rPr>
        <w:t>(No more Web API seeing how Stefan never attempted to set it up on his end)</w:t>
      </w:r>
    </w:p>
    <w:p w:rsidR="00742A01" w:rsidRDefault="00742A01" w:rsidP="00AF36DA">
      <w:pPr>
        <w:pStyle w:val="Heading1"/>
      </w:pPr>
      <w:bookmarkStart w:id="8" w:name="_GoBack"/>
      <w:bookmarkEnd w:id="8"/>
    </w:p>
    <w:p w:rsidR="0051213D" w:rsidRDefault="0051213D" w:rsidP="0051213D">
      <w:pPr>
        <w:pStyle w:val="Heading1"/>
      </w:pPr>
      <w:bookmarkStart w:id="9" w:name="_Toc445635702"/>
      <w:r>
        <w:t>2. Requirements</w:t>
      </w:r>
      <w:bookmarkEnd w:id="9"/>
    </w:p>
    <w:p w:rsidR="0051213D" w:rsidRDefault="0051213D" w:rsidP="0051213D">
      <w:pPr>
        <w:pStyle w:val="NoSpacing"/>
      </w:pPr>
    </w:p>
    <w:p w:rsidR="0051213D" w:rsidRDefault="0051213D" w:rsidP="0051213D">
      <w:pPr>
        <w:pStyle w:val="Heading2"/>
        <w:numPr>
          <w:ilvl w:val="0"/>
          <w:numId w:val="32"/>
        </w:numPr>
        <w:spacing w:after="240" w:line="256" w:lineRule="auto"/>
      </w:pPr>
      <w:bookmarkStart w:id="10" w:name="_Toc445635703"/>
      <w:r>
        <w:t>System Functionality</w:t>
      </w:r>
      <w:bookmarkEnd w:id="10"/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to access the site securely through the Web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should be able to view a calendar of current and upcoming Events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Voters and interested parties should be able to view Issues and Positions the candidate holds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 xml:space="preserve">Voters and interested parties should be able to view a list of Articles involving the mayoral candidate 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  <w:rPr>
          <w:color w:val="FF0000"/>
        </w:rPr>
      </w:pPr>
      <w:r>
        <w:rPr>
          <w:color w:val="FF0000"/>
        </w:rPr>
        <w:t>Supporters should be able to make Donations and safely and electronically pay for them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Volunteers should be able to sign up and specify the activities they are interested in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  <w:rPr>
          <w:color w:val="FF0000"/>
        </w:rPr>
      </w:pPr>
      <w:r>
        <w:rPr>
          <w:color w:val="FF0000"/>
        </w:rPr>
        <w:t>Administrators should be able to view records of Donations, and Volunteers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>Administrators should be able to create, edit and delete certain portions of site content, including Articles, Issues and Positions, and Events</w:t>
      </w:r>
    </w:p>
    <w:p w:rsidR="0051213D" w:rsidRDefault="0051213D" w:rsidP="0051213D">
      <w:pPr>
        <w:pStyle w:val="ListBullet"/>
        <w:numPr>
          <w:ilvl w:val="0"/>
          <w:numId w:val="33"/>
        </w:numPr>
        <w:spacing w:line="256" w:lineRule="auto"/>
      </w:pPr>
      <w:r>
        <w:t xml:space="preserve"> </w:t>
      </w:r>
      <w:r>
        <w:rPr>
          <w:color w:val="FF0000"/>
        </w:rPr>
        <w:t>Donation, and Volunteer information should be safely stored and easily retrievable</w:t>
      </w:r>
    </w:p>
    <w:p w:rsidR="0051213D" w:rsidRDefault="0051213D" w:rsidP="0051213D">
      <w:pPr>
        <w:pStyle w:val="ListBullet"/>
        <w:numPr>
          <w:ilvl w:val="0"/>
          <w:numId w:val="0"/>
        </w:numPr>
        <w:tabs>
          <w:tab w:val="left" w:pos="720"/>
        </w:tabs>
        <w:ind w:left="1296"/>
      </w:pPr>
    </w:p>
    <w:p w:rsidR="0051213D" w:rsidRDefault="0051213D" w:rsidP="0051213D">
      <w:pPr>
        <w:pStyle w:val="Heading2"/>
        <w:numPr>
          <w:ilvl w:val="0"/>
          <w:numId w:val="32"/>
        </w:numPr>
        <w:spacing w:line="256" w:lineRule="auto"/>
      </w:pPr>
      <w:bookmarkStart w:id="11" w:name="_Toc445635704"/>
      <w:r>
        <w:t>Deliverables</w:t>
      </w:r>
      <w:bookmarkEnd w:id="11"/>
    </w:p>
    <w:p w:rsidR="0051213D" w:rsidRDefault="0051213D" w:rsidP="0051213D">
      <w:pPr>
        <w:pStyle w:val="Heading3"/>
        <w:numPr>
          <w:ilvl w:val="0"/>
          <w:numId w:val="34"/>
        </w:numPr>
        <w:spacing w:line="256" w:lineRule="auto"/>
      </w:pPr>
      <w:bookmarkStart w:id="12" w:name="_Toc445635705"/>
      <w:r>
        <w:t>Project Design Document</w:t>
      </w:r>
      <w:bookmarkEnd w:id="12"/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Project Scope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Database Schema (ERD)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Data Dictionary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Sequence Diagrams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Use Case Scenarios</w:t>
      </w:r>
    </w:p>
    <w:p w:rsidR="0051213D" w:rsidRDefault="0051213D" w:rsidP="0051213D">
      <w:pPr>
        <w:pStyle w:val="ListParagraph"/>
        <w:numPr>
          <w:ilvl w:val="0"/>
          <w:numId w:val="35"/>
        </w:numPr>
        <w:spacing w:line="256" w:lineRule="auto"/>
      </w:pPr>
      <w:r>
        <w:t>Site Map</w:t>
      </w:r>
    </w:p>
    <w:p w:rsidR="0051213D" w:rsidRDefault="0051213D" w:rsidP="0051213D">
      <w:pPr>
        <w:pStyle w:val="Heading3"/>
        <w:numPr>
          <w:ilvl w:val="0"/>
          <w:numId w:val="34"/>
        </w:numPr>
        <w:spacing w:line="256" w:lineRule="auto"/>
      </w:pPr>
      <w:bookmarkStart w:id="13" w:name="_Toc445635706"/>
      <w:r>
        <w:t>Working Website</w:t>
      </w:r>
      <w:bookmarkEnd w:id="13"/>
    </w:p>
    <w:p w:rsidR="0051213D" w:rsidRDefault="009D07E5" w:rsidP="0051213D">
      <w:pPr>
        <w:ind w:left="1440"/>
        <w:rPr>
          <w:color w:val="FF0000"/>
        </w:rPr>
      </w:pPr>
      <w:hyperlink r:id="rId11" w:tgtFrame="_blank" w:history="1">
        <w:r w:rsidR="0051213D">
          <w:rPr>
            <w:rStyle w:val="Hyperlink"/>
            <w:rFonts w:ascii="Calibri" w:hAnsi="Calibri"/>
            <w:color w:val="FF0000"/>
            <w:sz w:val="28"/>
            <w:szCs w:val="28"/>
          </w:rPr>
          <w:t>http://strek4mayor.azurewebsites.net/</w:t>
        </w:r>
      </w:hyperlink>
    </w:p>
    <w:p w:rsidR="00B55BA2" w:rsidRDefault="00B55BA2" w:rsidP="00B55BA2"/>
    <w:p w:rsidR="00742A01" w:rsidRDefault="00742A0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B55BA2">
      <w:pPr>
        <w:pStyle w:val="Heading1"/>
      </w:pPr>
    </w:p>
    <w:p w:rsidR="00B4607C" w:rsidRPr="00B4607C" w:rsidRDefault="00B4607C" w:rsidP="00B4607C">
      <w:pPr>
        <w:pStyle w:val="Heading1"/>
        <w:rPr>
          <w:color w:val="FF0000"/>
        </w:rPr>
      </w:pPr>
      <w:r>
        <w:t xml:space="preserve">3. Data Design </w:t>
      </w:r>
      <w:r>
        <w:rPr>
          <w:color w:val="FF0000"/>
        </w:rPr>
        <w:t>(all changed)</w:t>
      </w:r>
    </w:p>
    <w:p w:rsidR="00B4607C" w:rsidRDefault="00B4607C" w:rsidP="00B4607C">
      <w:pPr>
        <w:pStyle w:val="Heading2"/>
        <w:numPr>
          <w:ilvl w:val="0"/>
          <w:numId w:val="10"/>
        </w:numPr>
        <w:spacing w:after="240"/>
      </w:pPr>
      <w:bookmarkStart w:id="14" w:name="_Toc445635708"/>
      <w:r>
        <w:t>Data Dictionary</w:t>
      </w:r>
      <w:bookmarkEnd w:id="14"/>
    </w:p>
    <w:p w:rsidR="00B4607C" w:rsidRDefault="00B4607C" w:rsidP="00B4607C">
      <w:pPr>
        <w:pStyle w:val="Heading3"/>
        <w:numPr>
          <w:ilvl w:val="0"/>
          <w:numId w:val="11"/>
        </w:numPr>
        <w:spacing w:after="240"/>
      </w:pPr>
      <w:bookmarkStart w:id="15" w:name="_Toc445635709"/>
      <w:r>
        <w:t>Tables</w:t>
      </w:r>
      <w:bookmarkEnd w:id="15"/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NewsArticles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r>
        <w:t xml:space="preserve">NewsArticlesID </w:t>
      </w:r>
      <w:r>
        <w:tab/>
        <w:t>int (PK)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r>
        <w:t xml:space="preserve">Title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r>
        <w:t xml:space="preserve">PublishDate </w:t>
      </w:r>
      <w:r>
        <w:tab/>
        <w:t>datetime</w:t>
      </w:r>
    </w:p>
    <w:p w:rsidR="00B4607C" w:rsidRPr="00742A01" w:rsidRDefault="00B4607C" w:rsidP="00B4607C">
      <w:pPr>
        <w:pStyle w:val="ListParagraph"/>
        <w:numPr>
          <w:ilvl w:val="0"/>
          <w:numId w:val="16"/>
        </w:numPr>
      </w:pPr>
      <w:r>
        <w:t xml:space="preserve">Url </w:t>
      </w:r>
      <w:r>
        <w:tab/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ind w:left="252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Donations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r>
        <w:t xml:space="preserve">DonationID </w:t>
      </w:r>
      <w:r>
        <w:tab/>
      </w:r>
      <w:r>
        <w:tab/>
        <w:t>int (PK)</w:t>
      </w:r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r>
        <w:t>DonorID</w:t>
      </w:r>
      <w:r>
        <w:tab/>
        <w:t xml:space="preserve"> </w:t>
      </w:r>
      <w:r>
        <w:tab/>
        <w:t>int (FK)</w:t>
      </w:r>
    </w:p>
    <w:p w:rsidR="00B4607C" w:rsidRDefault="00B4607C" w:rsidP="00B4607C">
      <w:pPr>
        <w:pStyle w:val="ListParagraph"/>
        <w:numPr>
          <w:ilvl w:val="0"/>
          <w:numId w:val="18"/>
        </w:numPr>
      </w:pPr>
      <w:r>
        <w:t xml:space="preserve">Amount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8"/>
        </w:numPr>
      </w:pPr>
      <w:r>
        <w:t>TransactionFee</w:t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8"/>
        </w:numPr>
      </w:pPr>
      <w:r>
        <w:t xml:space="preserve">Date 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Events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 w:rsidRPr="00742A01">
        <w:t xml:space="preserve">EventID  </w:t>
      </w:r>
      <w:r>
        <w:tab/>
      </w:r>
      <w:r>
        <w:tab/>
      </w:r>
      <w:r w:rsidRPr="00742A01">
        <w:t xml:space="preserve">int </w:t>
      </w:r>
      <w:r>
        <w:t xml:space="preserve"> (PK)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>
        <w:t>Title</w:t>
      </w:r>
      <w:r w:rsidRPr="00742A01">
        <w:t xml:space="preserve">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>
        <w:t xml:space="preserve">Location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3"/>
        </w:numPr>
      </w:pPr>
      <w:r w:rsidRPr="00742A01">
        <w:t xml:space="preserve">Date </w:t>
      </w:r>
      <w:r>
        <w:tab/>
      </w:r>
      <w:r>
        <w:tab/>
      </w:r>
      <w:r w:rsidRPr="00742A01">
        <w:t>datetime</w:t>
      </w:r>
    </w:p>
    <w:p w:rsidR="00B4607C" w:rsidRPr="00742A01" w:rsidRDefault="00B4607C" w:rsidP="00B4607C">
      <w:pPr>
        <w:pStyle w:val="ListParagraph"/>
        <w:ind w:left="2520"/>
      </w:pPr>
    </w:p>
    <w:p w:rsidR="00B4607C" w:rsidRPr="00742A01" w:rsidRDefault="00B4607C" w:rsidP="00B4607C">
      <w:pPr>
        <w:pStyle w:val="ListParagraph"/>
        <w:numPr>
          <w:ilvl w:val="0"/>
          <w:numId w:val="12"/>
        </w:numPr>
      </w:pPr>
      <w:r>
        <w:t>QandAs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r>
        <w:t xml:space="preserve">QandAId </w:t>
      </w:r>
      <w:r>
        <w:tab/>
      </w:r>
      <w:r>
        <w:tab/>
        <w:t>int (PK)</w:t>
      </w:r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r>
        <w:t>Date</w:t>
      </w:r>
      <w:r w:rsidRPr="00742A01">
        <w:t xml:space="preserve"> </w:t>
      </w:r>
      <w:r>
        <w:tab/>
      </w:r>
      <w:r>
        <w:tab/>
        <w:t>datetime</w:t>
      </w:r>
    </w:p>
    <w:p w:rsidR="00B4607C" w:rsidRPr="00742A01" w:rsidRDefault="00B4607C" w:rsidP="00B4607C">
      <w:pPr>
        <w:pStyle w:val="ListParagraph"/>
        <w:numPr>
          <w:ilvl w:val="0"/>
          <w:numId w:val="15"/>
        </w:numPr>
      </w:pPr>
      <w:r>
        <w:t xml:space="preserve">Body 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Title</w:t>
      </w:r>
      <w:r w:rsidRPr="00742A01">
        <w:t xml:space="preserve"> </w:t>
      </w:r>
      <w:r>
        <w:tab/>
      </w:r>
      <w:r>
        <w:tab/>
        <w:t>n</w:t>
      </w:r>
      <w:r w:rsidRPr="00742A01">
        <w:t>varchar</w:t>
      </w:r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Answer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MessageStatus</w:t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5"/>
        </w:numPr>
      </w:pPr>
      <w:r>
        <w:t>Member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ind w:left="3240"/>
      </w:pPr>
    </w:p>
    <w:p w:rsidR="00B4607C" w:rsidRDefault="00B4607C" w:rsidP="00B4607C">
      <w:pPr>
        <w:pStyle w:val="ListParagraph"/>
        <w:numPr>
          <w:ilvl w:val="0"/>
          <w:numId w:val="12"/>
        </w:numPr>
      </w:pPr>
      <w:r>
        <w:t>Volunteers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  <w:t xml:space="preserve"> </w:t>
      </w:r>
      <w:r>
        <w:tab/>
        <w:t>int (PK)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lastRenderedPageBreak/>
        <w:t>first_ name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last_name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address_1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address_2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city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phone 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email 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vol1</w:t>
      </w:r>
      <w:r>
        <w:tab/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vol2</w:t>
      </w:r>
      <w:r>
        <w:tab/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vol3</w:t>
      </w:r>
      <w:r>
        <w:tab/>
      </w:r>
      <w:r>
        <w:tab/>
        <w:t>bit</w:t>
      </w:r>
    </w:p>
    <w:p w:rsidR="00B4607C" w:rsidRDefault="00B4607C" w:rsidP="00B4607C"/>
    <w:p w:rsidR="00B4607C" w:rsidRDefault="00B4607C" w:rsidP="00B4607C">
      <w:pPr>
        <w:pStyle w:val="ListParagraph"/>
        <w:numPr>
          <w:ilvl w:val="0"/>
          <w:numId w:val="12"/>
        </w:numPr>
      </w:pPr>
      <w:r>
        <w:t>People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  <w:t xml:space="preserve"> </w:t>
      </w:r>
      <w:r>
        <w:tab/>
        <w:t>int (PK)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 xml:space="preserve">UserName 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FirstName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LastName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Address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City</w:t>
      </w:r>
      <w:r>
        <w:tab/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Zip</w:t>
      </w:r>
      <w:r>
        <w:tab/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Email</w:t>
      </w:r>
      <w:r>
        <w:tab/>
      </w:r>
      <w:r>
        <w:tab/>
        <w:t>nvarchar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Discriminator</w:t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EmploymentID</w:t>
      </w:r>
      <w:r>
        <w:tab/>
        <w:t>int (FK)</w:t>
      </w:r>
    </w:p>
    <w:p w:rsidR="00B4607C" w:rsidRDefault="00B4607C" w:rsidP="00B4607C"/>
    <w:p w:rsidR="00B4607C" w:rsidRDefault="00B4607C" w:rsidP="00B4607C">
      <w:pPr>
        <w:pStyle w:val="ListParagraph"/>
        <w:numPr>
          <w:ilvl w:val="0"/>
          <w:numId w:val="12"/>
        </w:numPr>
      </w:pPr>
      <w:r>
        <w:t>Employments</w:t>
      </w:r>
    </w:p>
    <w:p w:rsidR="00B4607C" w:rsidRPr="00742A01" w:rsidRDefault="00B4607C" w:rsidP="00B4607C">
      <w:pPr>
        <w:pStyle w:val="ListParagraph"/>
        <w:numPr>
          <w:ilvl w:val="1"/>
          <w:numId w:val="12"/>
        </w:numPr>
      </w:pPr>
      <w:r>
        <w:t>Fields: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 xml:space="preserve">EmploymentID </w:t>
      </w:r>
      <w:r>
        <w:tab/>
        <w:t>int (PK)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 xml:space="preserve">Unemployed </w:t>
      </w:r>
      <w:r>
        <w:tab/>
        <w:t>bit</w:t>
      </w:r>
    </w:p>
    <w:p w:rsidR="00B4607C" w:rsidRDefault="00B4607C" w:rsidP="00B4607C">
      <w:pPr>
        <w:pStyle w:val="ListParagraph"/>
        <w:numPr>
          <w:ilvl w:val="0"/>
          <w:numId w:val="14"/>
        </w:numPr>
      </w:pPr>
      <w:r>
        <w:t>Employer</w:t>
      </w:r>
      <w:r>
        <w:tab/>
      </w:r>
      <w:r>
        <w:tab/>
        <w:t>nvarchar</w:t>
      </w:r>
    </w:p>
    <w:p w:rsidR="00B4607C" w:rsidRPr="00742A01" w:rsidRDefault="00B4607C" w:rsidP="00B4607C">
      <w:pPr>
        <w:pStyle w:val="ListParagraph"/>
        <w:numPr>
          <w:ilvl w:val="0"/>
          <w:numId w:val="14"/>
        </w:numPr>
      </w:pPr>
      <w:r>
        <w:t>Occupation</w:t>
      </w:r>
      <w:r>
        <w:tab/>
      </w:r>
      <w:r>
        <w:tab/>
        <w:t>nvarchar</w:t>
      </w:r>
    </w:p>
    <w:p w:rsidR="00B4607C" w:rsidRPr="00742A01" w:rsidRDefault="00B4607C" w:rsidP="00B4607C">
      <w:pPr>
        <w:pStyle w:val="Heading1"/>
      </w:pPr>
    </w:p>
    <w:p w:rsidR="00B4607C" w:rsidRPr="00742A01" w:rsidRDefault="00B4607C" w:rsidP="00B4607C">
      <w:pPr>
        <w:pStyle w:val="ListParagraph"/>
        <w:ind w:left="2520"/>
      </w:pPr>
    </w:p>
    <w:p w:rsidR="00B4607C" w:rsidRPr="00742A01" w:rsidRDefault="00B4607C" w:rsidP="00B4607C">
      <w:pPr>
        <w:pStyle w:val="ListParagraph"/>
        <w:ind w:left="2520"/>
      </w:pPr>
    </w:p>
    <w:p w:rsidR="00B4607C" w:rsidRPr="00B55BA2" w:rsidRDefault="00B4607C" w:rsidP="00B4607C">
      <w:r>
        <w:tab/>
      </w:r>
      <w:r>
        <w:tab/>
      </w:r>
    </w:p>
    <w:p w:rsidR="00B4607C" w:rsidRDefault="00B4607C" w:rsidP="00B4607C">
      <w:r>
        <w:tab/>
      </w:r>
      <w:r>
        <w:tab/>
      </w:r>
    </w:p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/>
    <w:p w:rsidR="00B4607C" w:rsidRDefault="00B4607C" w:rsidP="00B4607C">
      <w:pPr>
        <w:pStyle w:val="Heading2"/>
        <w:numPr>
          <w:ilvl w:val="0"/>
          <w:numId w:val="10"/>
        </w:numPr>
      </w:pPr>
      <w:bookmarkStart w:id="16" w:name="_Toc445635710"/>
      <w:r>
        <w:t>Database Schema</w:t>
      </w:r>
      <w:bookmarkEnd w:id="16"/>
      <w:r>
        <w:rPr>
          <w:color w:val="FF0000"/>
        </w:rPr>
        <w:t xml:space="preserve"> (changed)</w:t>
      </w:r>
    </w:p>
    <w:p w:rsidR="00B4607C" w:rsidRDefault="00B4607C" w:rsidP="00B4607C"/>
    <w:p w:rsidR="00B4607C" w:rsidRPr="00EC7B7C" w:rsidRDefault="00B4607C" w:rsidP="00B4607C"/>
    <w:p w:rsidR="00B4607C" w:rsidRDefault="00B4607C" w:rsidP="00B4607C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B23D555" wp14:editId="48BBD2A1">
            <wp:extent cx="6400800" cy="454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</w:p>
    <w:p w:rsidR="00B4607C" w:rsidRDefault="00B4607C" w:rsidP="00B4607C">
      <w:pPr>
        <w:rPr>
          <w:noProof/>
          <w:lang w:eastAsia="en-US"/>
        </w:rPr>
      </w:pPr>
    </w:p>
    <w:p w:rsidR="008F49EC" w:rsidRDefault="008F49EC" w:rsidP="00B55BA2"/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8F312C" w:rsidRDefault="008F312C" w:rsidP="008F312C">
      <w:pPr>
        <w:pStyle w:val="ListParagraph"/>
        <w:ind w:left="1440"/>
      </w:pPr>
    </w:p>
    <w:p w:rsidR="00B55BA2" w:rsidRDefault="008F312C" w:rsidP="008F312C">
      <w:pPr>
        <w:pStyle w:val="Heading1"/>
      </w:pPr>
      <w:bookmarkStart w:id="17" w:name="_Toc445635711"/>
      <w:r>
        <w:t>4. System Design</w:t>
      </w:r>
      <w:bookmarkEnd w:id="17"/>
    </w:p>
    <w:p w:rsidR="008F312C" w:rsidRDefault="008F312C" w:rsidP="008F312C"/>
    <w:p w:rsidR="008F312C" w:rsidRDefault="008F312C" w:rsidP="00F63ADC">
      <w:pPr>
        <w:pStyle w:val="Heading2"/>
        <w:numPr>
          <w:ilvl w:val="0"/>
          <w:numId w:val="19"/>
        </w:numPr>
      </w:pPr>
      <w:bookmarkStart w:id="18" w:name="_Toc445635712"/>
      <w:r>
        <w:t>Sequence Diagrams</w:t>
      </w:r>
      <w:bookmarkEnd w:id="18"/>
    </w:p>
    <w:p w:rsidR="008F312C" w:rsidRDefault="008F312C" w:rsidP="008F312C"/>
    <w:p w:rsidR="008F312C" w:rsidRDefault="008F312C" w:rsidP="008F312C">
      <w:r>
        <w:tab/>
      </w:r>
      <w:r w:rsidR="00A1061E">
        <w:rPr>
          <w:noProof/>
          <w:lang w:eastAsia="en-US"/>
        </w:rPr>
        <w:drawing>
          <wp:inline distT="0" distB="0" distL="0" distR="0" wp14:anchorId="7F6B94C5" wp14:editId="29F6C044">
            <wp:extent cx="6568440" cy="4071430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025" t="26845" r="9991" b="21501"/>
                    <a:stretch/>
                  </pic:blipFill>
                  <pic:spPr bwMode="auto">
                    <a:xfrm>
                      <a:off x="0" y="0"/>
                      <a:ext cx="6569506" cy="407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2C" w:rsidRPr="008F312C" w:rsidRDefault="00393CA9" w:rsidP="008F312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4E475549" wp14:editId="070A6840">
            <wp:extent cx="5966460" cy="4672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6154" t="24918" r="7564" b="10074"/>
                    <a:stretch/>
                  </pic:blipFill>
                  <pic:spPr bwMode="auto">
                    <a:xfrm>
                      <a:off x="0" y="0"/>
                      <a:ext cx="5965891" cy="4671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pStyle w:val="ListParagraph"/>
        <w:ind w:left="1440"/>
      </w:pPr>
    </w:p>
    <w:p w:rsidR="008F312C" w:rsidRDefault="008F312C" w:rsidP="008F312C">
      <w:r>
        <w:tab/>
      </w:r>
    </w:p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5B4B4E" w:rsidRPr="005B4B4E" w:rsidRDefault="008F312C" w:rsidP="00F63ADC">
      <w:pPr>
        <w:pStyle w:val="Heading2"/>
        <w:numPr>
          <w:ilvl w:val="0"/>
          <w:numId w:val="19"/>
        </w:numPr>
      </w:pPr>
      <w:bookmarkStart w:id="19" w:name="_Toc445635713"/>
      <w:r>
        <w:lastRenderedPageBreak/>
        <w:t xml:space="preserve">Use Case </w:t>
      </w:r>
      <w:r w:rsidR="005B4B4E">
        <w:t>Diagrams</w:t>
      </w:r>
      <w:bookmarkEnd w:id="19"/>
    </w:p>
    <w:p w:rsidR="005B4B4E" w:rsidRDefault="008F312C" w:rsidP="005B4B4E">
      <w:r>
        <w:tab/>
      </w:r>
      <w:r w:rsidR="005B4B4E">
        <w:rPr>
          <w:noProof/>
          <w:lang w:eastAsia="en-US"/>
        </w:rPr>
        <w:drawing>
          <wp:inline distT="0" distB="0" distL="0" distR="0" wp14:anchorId="087417C0" wp14:editId="68BFCEFB">
            <wp:extent cx="6487103" cy="7127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UseCa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07" cy="7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D51BAD" w:rsidP="005B4B4E">
      <w:r>
        <w:rPr>
          <w:noProof/>
          <w:lang w:eastAsia="en-US"/>
        </w:rPr>
        <w:lastRenderedPageBreak/>
        <w:drawing>
          <wp:inline distT="0" distB="0" distL="0" distR="0" wp14:anchorId="335208C1" wp14:editId="7DC17445">
            <wp:extent cx="6460067" cy="658537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5043" t="8733" r="20085" b="5996"/>
                    <a:stretch/>
                  </pic:blipFill>
                  <pic:spPr bwMode="auto">
                    <a:xfrm>
                      <a:off x="0" y="0"/>
                      <a:ext cx="6460067" cy="658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B4E" w:rsidRDefault="005B4B4E">
      <w:r>
        <w:br w:type="page"/>
      </w:r>
    </w:p>
    <w:p w:rsidR="005B4B4E" w:rsidRDefault="005B4B4E" w:rsidP="00F63ADC">
      <w:pPr>
        <w:pStyle w:val="Heading2"/>
        <w:numPr>
          <w:ilvl w:val="0"/>
          <w:numId w:val="19"/>
        </w:numPr>
      </w:pPr>
      <w:bookmarkStart w:id="20" w:name="_Toc445635714"/>
      <w:r>
        <w:lastRenderedPageBreak/>
        <w:t>Use Case Scenarios</w:t>
      </w:r>
      <w:bookmarkEnd w:id="20"/>
    </w:p>
    <w:p w:rsidR="00F53B67" w:rsidRPr="005B4B4E" w:rsidRDefault="00F53B67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 from list of questions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7128" w:type="dxa"/>
          </w:tcPr>
          <w:p w:rsidR="005B4B4E" w:rsidRPr="005B4B4E" w:rsidRDefault="005B4B4E" w:rsidP="00F53B67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 xml:space="preserve">Answer Question, Delete Question, Submit </w:t>
            </w:r>
            <w:r w:rsidR="00F53B67">
              <w:rPr>
                <w:rFonts w:cs="Times New Roman"/>
              </w:rPr>
              <w:t>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  <w:r w:rsidR="000A4A81">
              <w:rPr>
                <w:rFonts w:cs="Times New Roman"/>
              </w:rPr>
              <w:t>, question-askers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submitted;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displayed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7128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5"/>
              <w:gridCol w:w="3327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requests to view submitted question</w:t>
                  </w:r>
                </w:p>
                <w:p w:rsidR="005B4B4E" w:rsidRPr="00933FC6" w:rsidRDefault="00933FC6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933FC6">
                    <w:rPr>
                      <w:rFonts w:cs="Times New Roman"/>
                      <w:color w:val="FF0000"/>
                    </w:rPr>
                    <w:t>Admin selects Answer, Delete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retrieves and displays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action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2.1 System calls method for selected use case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1.1 Requested message does not exist in database</w:t>
            </w:r>
          </w:p>
        </w:tc>
      </w:tr>
    </w:tbl>
    <w:p w:rsidR="005B4B4E" w:rsidRDefault="005B4B4E" w:rsidP="005B4B4E"/>
    <w:p w:rsidR="005B4B4E" w:rsidRPr="005B4B4E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answer a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reads a user submitted question and selects to answer it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Question, Submit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retrieved and displayed;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must be saved; question must be flagged as answered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5"/>
              <w:gridCol w:w="3327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to answer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enters answer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Submit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="001B03D3">
                    <w:rPr>
                      <w:rFonts w:cs="Times New Roman"/>
                      <w:color w:val="FF0000"/>
                    </w:rPr>
                    <w:t>opens answer view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answer text</w:t>
                  </w:r>
                </w:p>
                <w:p w:rsidR="005B4B4E" w:rsidRPr="005B4B4E" w:rsidRDefault="005B4B4E" w:rsidP="001B03D3">
                  <w:pPr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3.1 System records answer and displays </w:t>
                  </w:r>
                  <w:r w:rsidR="001B03D3" w:rsidRPr="001B03D3">
                    <w:rPr>
                      <w:rFonts w:cs="Times New Roman"/>
                      <w:color w:val="FF0000"/>
                    </w:rPr>
                    <w:t>question on user-viewable page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3.1 Inability to insert record</w:t>
            </w:r>
          </w:p>
        </w:tc>
      </w:tr>
    </w:tbl>
    <w:p w:rsidR="005B4B4E" w:rsidRDefault="005B4B4E" w:rsidP="005B4B4E">
      <w:pPr>
        <w:rPr>
          <w:sz w:val="24"/>
          <w:szCs w:val="24"/>
        </w:rPr>
      </w:pPr>
    </w:p>
    <w:p w:rsidR="005B4B4E" w:rsidRDefault="005B4B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B4E" w:rsidRPr="002F254B" w:rsidRDefault="005B4B4E" w:rsidP="005B4B4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delete a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reads a user submitted question and selects to delete it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Read Question, 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retried and displayed; admin must be logged 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deleted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2"/>
              <w:gridCol w:w="3290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delete question</w:t>
                  </w:r>
                </w:p>
                <w:p w:rsidR="005B4B4E" w:rsidRPr="00F53B67" w:rsidRDefault="001B03D3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Admin</w:t>
                  </w:r>
                  <w:r w:rsidR="005B4B4E" w:rsidRPr="001B03D3">
                    <w:rPr>
                      <w:rFonts w:cs="Times New Roman"/>
                      <w:color w:val="FF0000"/>
                    </w:rPr>
                    <w:t xml:space="preserve"> </w:t>
                  </w:r>
                  <w:r w:rsidR="005B4B4E" w:rsidRPr="00F53B67">
                    <w:rPr>
                      <w:rFonts w:cs="Times New Roman"/>
                    </w:rPr>
                    <w:t>selects Delete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1.1 System prompts are you sure?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deletes question record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delete record</w:t>
            </w:r>
          </w:p>
        </w:tc>
      </w:tr>
    </w:tbl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create a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wants to add an event to the calendar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1B03D3">
              <w:rPr>
                <w:rFonts w:cs="Times New Roman"/>
                <w:color w:val="FF0000"/>
              </w:rPr>
              <w:t>Update Event, Delete Event</w:t>
            </w:r>
            <w:r w:rsidR="001B03D3">
              <w:rPr>
                <w:rFonts w:cs="Times New Roman"/>
                <w:color w:val="FF0000"/>
              </w:rPr>
              <w:t>, List Events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New event must be inserted into the event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3"/>
              <w:gridCol w:w="3469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create a new event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enters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save event</w:t>
                  </w:r>
                </w:p>
              </w:tc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System prompts for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event into event table</w:t>
                  </w:r>
                </w:p>
                <w:p w:rsidR="005B4B4E" w:rsidRPr="00F53B67" w:rsidRDefault="005B4B4E" w:rsidP="001B03D3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="001B03D3" w:rsidRPr="001B03D3">
                    <w:rPr>
                      <w:rFonts w:cs="Times New Roman"/>
                      <w:color w:val="FF0000"/>
                    </w:rPr>
                    <w:t>displays even in Calendar table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event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 money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Site visitor wants to donate money to campaign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Admin, 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If donation is successful, donor’s contact info, employment status, employer’s name, donation amount, and date must be recorded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  <w:gridCol w:w="3357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1B03D3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Donor selects to donate</w:t>
                  </w:r>
                </w:p>
                <w:p w:rsidR="005B4B4E" w:rsidRPr="001B03D3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Donor sele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 xml:space="preserve">cts or enters donation amount. 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1B03D3" w:rsidRDefault="005B4B4E" w:rsidP="00BA2DA2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System prompts for donation amount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 xml:space="preserve">, </w:t>
                  </w:r>
                  <w:r w:rsidRPr="001B03D3">
                    <w:rPr>
                      <w:rFonts w:cs="Times New Roman"/>
                      <w:color w:val="FF0000"/>
                    </w:rPr>
                    <w:t>employ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>ment information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2.1 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>new donor created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 xml:space="preserve">2.2 System redirects to </w:t>
                  </w:r>
                  <w:r w:rsidR="00BA2DA2" w:rsidRPr="001B03D3">
                    <w:rPr>
                      <w:rFonts w:cs="Times New Roman"/>
                      <w:color w:val="FF0000"/>
                    </w:rPr>
                    <w:t>PayPal, includes donorID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2.3 System receives success or failure of payment from payment processor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2.4 If payment successful, system inserts donation</w:t>
                  </w:r>
                </w:p>
                <w:p w:rsidR="005B4B4E" w:rsidRPr="001B03D3" w:rsidRDefault="005B4B4E" w:rsidP="005B4B4E">
                  <w:pPr>
                    <w:rPr>
                      <w:rFonts w:cs="Times New Roman"/>
                      <w:color w:val="FF0000"/>
                    </w:rPr>
                  </w:pPr>
                  <w:r w:rsidRPr="001B03D3">
                    <w:rPr>
                      <w:rFonts w:cs="Times New Roman"/>
                      <w:color w:val="FF0000"/>
                    </w:rPr>
                    <w:t>2.5 System displays thank you or oops message to donor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insert donor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2.3 Inability to interface with third party payment processor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2.4 Inability to insert donation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CF792D" w:rsidP="005B4B4E">
            <w:pPr>
              <w:rPr>
                <w:rFonts w:cs="Times New Roman"/>
              </w:rPr>
            </w:pPr>
            <w:r w:rsidRPr="00CF792D">
              <w:rPr>
                <w:rFonts w:cs="Times New Roman"/>
                <w:color w:val="FF0000"/>
              </w:rPr>
              <w:t>User wants to vo</w:t>
            </w:r>
            <w:r w:rsidR="005B4B4E" w:rsidRPr="00CF792D">
              <w:rPr>
                <w:rFonts w:cs="Times New Roman"/>
                <w:color w:val="FF0000"/>
              </w:rPr>
              <w:t>lunteer time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to 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 xml:space="preserve">Site visitor wants to sign up to volunteer 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CF4E95" w:rsidP="005B4B4E">
            <w:pPr>
              <w:rPr>
                <w:rFonts w:cs="Times New Roman"/>
              </w:rPr>
            </w:pPr>
            <w:r w:rsidRPr="00CF792D">
              <w:rPr>
                <w:rFonts w:cs="Times New Roman"/>
                <w:color w:val="FF0000"/>
              </w:rPr>
              <w:t>User</w:t>
            </w:r>
            <w:r w:rsidR="005B4B4E" w:rsidRPr="00CF792D">
              <w:rPr>
                <w:rFonts w:cs="Times New Roman"/>
                <w:color w:val="FF0000"/>
              </w:rPr>
              <w:t>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table must be updated or new volunteer inserted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3"/>
              <w:gridCol w:w="3399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CF792D" w:rsidRDefault="00CF4E95" w:rsidP="00CF4E95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User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 selects they want to volunteer</w:t>
                  </w:r>
                </w:p>
                <w:p w:rsidR="005B4B4E" w:rsidRPr="00CF792D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Volunteer selects and submits what activities they want to volunteer for</w:t>
                  </w:r>
                  <w:r w:rsidR="00CF4E95" w:rsidRPr="00CF792D">
                    <w:rPr>
                      <w:rFonts w:cs="Times New Roman"/>
                      <w:color w:val="FF0000"/>
                    </w:rPr>
                    <w:t>, + contact information</w:t>
                  </w:r>
                </w:p>
                <w:p w:rsidR="005B4B4E" w:rsidRPr="00CF792D" w:rsidRDefault="005B4B4E" w:rsidP="005B4B4E">
                  <w:pPr>
                    <w:rPr>
                      <w:rFonts w:cs="Times New Roman"/>
                      <w:color w:val="FF0000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CF792D" w:rsidRDefault="00CF4E95" w:rsidP="005B4B4E">
                  <w:pPr>
                    <w:ind w:left="360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1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.1 System </w:t>
                  </w:r>
                  <w:r w:rsidRPr="00CF792D">
                    <w:rPr>
                      <w:rFonts w:cs="Times New Roman"/>
                      <w:color w:val="FF0000"/>
                    </w:rPr>
                    <w:t>display volunteer  submit view</w:t>
                  </w:r>
                </w:p>
                <w:p w:rsidR="005B4B4E" w:rsidRPr="00CF792D" w:rsidRDefault="00CF4E95" w:rsidP="00CF4E95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 xml:space="preserve">1.2 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 xml:space="preserve">System displays </w:t>
                  </w:r>
                  <w:r w:rsidRPr="00CF792D">
                    <w:rPr>
                      <w:rFonts w:cs="Times New Roman"/>
                      <w:color w:val="FF0000"/>
                    </w:rPr>
                    <w:t>form including volunteer jobs</w:t>
                  </w:r>
                </w:p>
                <w:p w:rsidR="005B4B4E" w:rsidRPr="00CF792D" w:rsidRDefault="00CF792D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 xml:space="preserve">System inserts </w:t>
                  </w:r>
                  <w:r w:rsidR="005B4B4E" w:rsidRPr="00CF792D">
                    <w:rPr>
                      <w:rFonts w:cs="Times New Roman"/>
                      <w:color w:val="FF0000"/>
                    </w:rPr>
                    <w:t>volunteer record</w:t>
                  </w:r>
                </w:p>
                <w:p w:rsidR="005B4B4E" w:rsidRPr="00CF792D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CF792D">
                    <w:rPr>
                      <w:rFonts w:cs="Times New Roman"/>
                      <w:color w:val="FF0000"/>
                    </w:rPr>
                    <w:t>System displays thank you message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create volunteer record</w:t>
            </w:r>
          </w:p>
          <w:p w:rsidR="005B4B4E" w:rsidRPr="00F53B67" w:rsidRDefault="0086633B" w:rsidP="0086633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3.1 Inability to insert </w:t>
            </w:r>
            <w:r w:rsidR="005B4B4E" w:rsidRPr="00F53B67">
              <w:rPr>
                <w:rFonts w:cs="Times New Roman"/>
              </w:rPr>
              <w:t>volunteer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select to 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wants to ask the candidate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Answer Question, 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inserted into question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41"/>
              <w:gridCol w:w="3471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selects they want to submit a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enters questions text and selects submit question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86633B" w:rsidRDefault="0086633B" w:rsidP="0086633B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 xml:space="preserve">1.1 </w:t>
                  </w:r>
                  <w:r w:rsidR="005B4B4E" w:rsidRPr="0086633B">
                    <w:rPr>
                      <w:rFonts w:cs="Times New Roman"/>
                      <w:color w:val="FF0000"/>
                    </w:rPr>
                    <w:t xml:space="preserve">System </w:t>
                  </w:r>
                  <w:r w:rsidRPr="0086633B">
                    <w:rPr>
                      <w:rFonts w:cs="Times New Roman"/>
                      <w:color w:val="FF0000"/>
                    </w:rPr>
                    <w:t>displays question submit view</w:t>
                  </w:r>
                </w:p>
                <w:p w:rsidR="005B4B4E" w:rsidRPr="0086633B" w:rsidRDefault="0086633B" w:rsidP="0086633B">
                  <w:pPr>
                    <w:spacing w:after="200" w:line="276" w:lineRule="auto"/>
                    <w:ind w:left="360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 xml:space="preserve">1.2 </w:t>
                  </w:r>
                  <w:r w:rsidR="005B4B4E" w:rsidRPr="0086633B">
                    <w:rPr>
                      <w:rFonts w:cs="Times New Roman"/>
                      <w:color w:val="FF0000"/>
                    </w:rPr>
                    <w:t>System prompts for question text</w:t>
                  </w:r>
                </w:p>
                <w:p w:rsidR="005B4B4E" w:rsidRPr="0086633B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  <w:color w:val="FF0000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>System inserts question into question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86633B">
                    <w:rPr>
                      <w:rFonts w:cs="Times New Roman"/>
                      <w:color w:val="FF0000"/>
                    </w:rPr>
                    <w:t>System displays thank you message and success or failure of insert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question into question table</w:t>
            </w:r>
          </w:p>
        </w:tc>
      </w:tr>
    </w:tbl>
    <w:p w:rsidR="005B4B4E" w:rsidRPr="00F53B67" w:rsidRDefault="005B4B4E" w:rsidP="005B4B4E"/>
    <w:p w:rsidR="005B4B4E" w:rsidRPr="00F53B67" w:rsidRDefault="005B4B4E" w:rsidP="005B4B4E"/>
    <w:p w:rsidR="00FB4847" w:rsidRDefault="00FB4847" w:rsidP="005B4B4E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06089C" w:rsidRPr="0006089C" w:rsidRDefault="00054742" w:rsidP="00F63ADC">
      <w:pPr>
        <w:pStyle w:val="Heading2"/>
        <w:numPr>
          <w:ilvl w:val="0"/>
          <w:numId w:val="19"/>
        </w:numPr>
        <w:rPr>
          <w:rFonts w:eastAsia="Calibri"/>
        </w:rPr>
      </w:pPr>
      <w:bookmarkStart w:id="21" w:name="_Toc445635715"/>
      <w:r>
        <w:rPr>
          <w:rFonts w:eastAsia="Calibri"/>
        </w:rPr>
        <w:lastRenderedPageBreak/>
        <w:t>Sitemap</w:t>
      </w:r>
      <w:bookmarkEnd w:id="21"/>
    </w:p>
    <w:p w:rsidR="00054742" w:rsidRPr="00054742" w:rsidRDefault="006B5E3B" w:rsidP="00054742">
      <w:r>
        <w:rPr>
          <w:noProof/>
          <w:lang w:eastAsia="en-US"/>
        </w:rPr>
        <w:drawing>
          <wp:inline distT="0" distB="0" distL="0" distR="0" wp14:anchorId="36A57315" wp14:editId="26C5673D">
            <wp:extent cx="7057292" cy="40678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7792" t="8641" r="12820" b="6056"/>
                    <a:stretch/>
                  </pic:blipFill>
                  <pic:spPr bwMode="auto">
                    <a:xfrm>
                      <a:off x="0" y="0"/>
                      <a:ext cx="7060981" cy="406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742" w:rsidRDefault="00054742">
      <w:pPr>
        <w:pStyle w:val="Heading1"/>
      </w:pPr>
    </w:p>
    <w:p w:rsidR="00054742" w:rsidRPr="000A2B25" w:rsidRDefault="000A2B25" w:rsidP="000A2B25">
      <w:pPr>
        <w:pStyle w:val="Heading1"/>
        <w:ind w:left="2160" w:firstLine="720"/>
        <w:rPr>
          <w:color w:val="FF0000"/>
        </w:rPr>
      </w:pPr>
      <w:r>
        <w:rPr>
          <w:color w:val="FF0000"/>
        </w:rPr>
        <w:t>^ Changed</w:t>
      </w:r>
    </w:p>
    <w:p w:rsidR="00F53B67" w:rsidRPr="00F53B67" w:rsidRDefault="00F53B67" w:rsidP="00F53B67"/>
    <w:p w:rsidR="00FB4847" w:rsidRDefault="00742A01">
      <w:pPr>
        <w:pStyle w:val="Heading1"/>
      </w:pPr>
      <w:bookmarkStart w:id="22" w:name="_Toc445635716"/>
      <w:r>
        <w:t>Approval and Authority to Proceed</w:t>
      </w:r>
      <w:bookmarkEnd w:id="22"/>
    </w:p>
    <w:p w:rsidR="00FB4847" w:rsidRDefault="00742A01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987"/>
        <w:gridCol w:w="3988"/>
        <w:gridCol w:w="2393"/>
      </w:tblGrid>
      <w:tr w:rsidR="00FB4847" w:rsidTr="00FB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FB4847" w:rsidRDefault="00742A01">
            <w:r>
              <w:t>Name</w:t>
            </w:r>
          </w:p>
        </w:tc>
        <w:tc>
          <w:tcPr>
            <w:tcW w:w="1923" w:type="pct"/>
          </w:tcPr>
          <w:p w:rsidR="00FB4847" w:rsidRDefault="00742A01">
            <w:r>
              <w:t>Title</w:t>
            </w:r>
          </w:p>
        </w:tc>
        <w:tc>
          <w:tcPr>
            <w:tcW w:w="1155" w:type="pct"/>
          </w:tcPr>
          <w:p w:rsidR="00FB4847" w:rsidRDefault="00742A01">
            <w:r>
              <w:t>Date</w:t>
            </w:r>
          </w:p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</w:tbl>
    <w:p w:rsidR="00FB4847" w:rsidRDefault="00FB484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289"/>
        <w:gridCol w:w="2094"/>
        <w:gridCol w:w="188"/>
        <w:gridCol w:w="1161"/>
        <w:gridCol w:w="619"/>
        <w:gridCol w:w="1290"/>
        <w:gridCol w:w="2093"/>
        <w:gridCol w:w="187"/>
        <w:gridCol w:w="1159"/>
      </w:tblGrid>
      <w:tr w:rsidR="00FB484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</w:tr>
      <w:tr w:rsidR="00FB484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  <w:tc>
          <w:tcPr>
            <w:tcW w:w="307" w:type="pct"/>
          </w:tcPr>
          <w:p w:rsidR="00FB4847" w:rsidRDefault="00FB484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</w:tr>
    </w:tbl>
    <w:p w:rsidR="00FB4847" w:rsidRDefault="00FB4847"/>
    <w:sectPr w:rsidR="00FB4847" w:rsidSect="006C502E">
      <w:headerReference w:type="even" r:id="rId18"/>
      <w:headerReference w:type="default" r:id="rId19"/>
      <w:pgSz w:w="12240" w:h="15840" w:code="1"/>
      <w:pgMar w:top="1440" w:right="1080" w:bottom="1440" w:left="108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E5" w:rsidRDefault="009D07E5">
      <w:pPr>
        <w:spacing w:after="0" w:line="240" w:lineRule="auto"/>
      </w:pPr>
      <w:r>
        <w:separator/>
      </w:r>
    </w:p>
  </w:endnote>
  <w:endnote w:type="continuationSeparator" w:id="0">
    <w:p w:rsidR="009D07E5" w:rsidRDefault="009D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E5" w:rsidRDefault="009D07E5">
      <w:pPr>
        <w:spacing w:after="0" w:line="240" w:lineRule="auto"/>
      </w:pPr>
      <w:r>
        <w:separator/>
      </w:r>
    </w:p>
  </w:footnote>
  <w:footnote w:type="continuationSeparator" w:id="0">
    <w:p w:rsidR="009D07E5" w:rsidRDefault="009D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1E" w:rsidRDefault="00A1061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1E" w:rsidRDefault="00A106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5CD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A1061E" w:rsidRDefault="00A106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5CD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61E" w:rsidRDefault="00A1061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61E" w:rsidRDefault="00A1061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5CD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5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8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9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0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1061E" w:rsidRDefault="00A1061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C5CD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885"/>
    <w:multiLevelType w:val="multilevel"/>
    <w:tmpl w:val="ED466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42154D"/>
    <w:multiLevelType w:val="hybridMultilevel"/>
    <w:tmpl w:val="A07A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74E23"/>
    <w:multiLevelType w:val="hybridMultilevel"/>
    <w:tmpl w:val="A79A38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0B2461"/>
    <w:multiLevelType w:val="hybridMultilevel"/>
    <w:tmpl w:val="088EAE2E"/>
    <w:lvl w:ilvl="0" w:tplc="543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628DB"/>
    <w:multiLevelType w:val="hybridMultilevel"/>
    <w:tmpl w:val="DC1011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63E21"/>
    <w:multiLevelType w:val="hybridMultilevel"/>
    <w:tmpl w:val="D242B6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441FEF"/>
    <w:multiLevelType w:val="hybridMultilevel"/>
    <w:tmpl w:val="834A1A08"/>
    <w:lvl w:ilvl="0" w:tplc="6532A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0413FA"/>
    <w:multiLevelType w:val="hybridMultilevel"/>
    <w:tmpl w:val="30C2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7038C"/>
    <w:multiLevelType w:val="hybridMultilevel"/>
    <w:tmpl w:val="6D34DC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C29513B"/>
    <w:multiLevelType w:val="hybridMultilevel"/>
    <w:tmpl w:val="F9502F30"/>
    <w:lvl w:ilvl="0" w:tplc="3D5679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C8842AE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8E2918"/>
    <w:multiLevelType w:val="hybridMultilevel"/>
    <w:tmpl w:val="EDEE5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D7C22"/>
    <w:multiLevelType w:val="multilevel"/>
    <w:tmpl w:val="9BF21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58310C"/>
    <w:multiLevelType w:val="hybridMultilevel"/>
    <w:tmpl w:val="90CA0C52"/>
    <w:lvl w:ilvl="0" w:tplc="7DDE3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3F63AC"/>
    <w:multiLevelType w:val="hybridMultilevel"/>
    <w:tmpl w:val="14A428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16461C5"/>
    <w:multiLevelType w:val="multilevel"/>
    <w:tmpl w:val="9B06E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954236"/>
    <w:multiLevelType w:val="multilevel"/>
    <w:tmpl w:val="C35C1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3178AF"/>
    <w:multiLevelType w:val="hybridMultilevel"/>
    <w:tmpl w:val="3DDA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37DAC"/>
    <w:multiLevelType w:val="multilevel"/>
    <w:tmpl w:val="389C3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6D1FDC"/>
    <w:multiLevelType w:val="hybridMultilevel"/>
    <w:tmpl w:val="D74C19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91A7252"/>
    <w:multiLevelType w:val="hybridMultilevel"/>
    <w:tmpl w:val="E2903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E180A86"/>
    <w:multiLevelType w:val="multilevel"/>
    <w:tmpl w:val="01F4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E1F21A9"/>
    <w:multiLevelType w:val="multilevel"/>
    <w:tmpl w:val="CC72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D2769F"/>
    <w:multiLevelType w:val="multilevel"/>
    <w:tmpl w:val="17F44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2C86F15"/>
    <w:multiLevelType w:val="multilevel"/>
    <w:tmpl w:val="811EE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442FAF"/>
    <w:multiLevelType w:val="hybridMultilevel"/>
    <w:tmpl w:val="EC843C72"/>
    <w:lvl w:ilvl="0" w:tplc="4552BE94">
      <w:start w:val="1"/>
      <w:numFmt w:val="decimal"/>
      <w:lvlText w:val="%1."/>
      <w:lvlJc w:val="left"/>
      <w:pPr>
        <w:tabs>
          <w:tab w:val="num" w:pos="1224"/>
        </w:tabs>
        <w:ind w:left="1296" w:hanging="288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63966C9"/>
    <w:multiLevelType w:val="multilevel"/>
    <w:tmpl w:val="D598E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40B18A7"/>
    <w:multiLevelType w:val="multilevel"/>
    <w:tmpl w:val="0E7C1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8" w15:restartNumberingAfterBreak="0">
    <w:nsid w:val="75A20D42"/>
    <w:multiLevelType w:val="multilevel"/>
    <w:tmpl w:val="A5F2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093344"/>
    <w:multiLevelType w:val="hybridMultilevel"/>
    <w:tmpl w:val="E6B2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9A76BF"/>
    <w:multiLevelType w:val="hybridMultilevel"/>
    <w:tmpl w:val="C42E99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7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4"/>
  </w:num>
  <w:num w:numId="10">
    <w:abstractNumId w:val="4"/>
  </w:num>
  <w:num w:numId="11">
    <w:abstractNumId w:val="7"/>
  </w:num>
  <w:num w:numId="12">
    <w:abstractNumId w:val="9"/>
  </w:num>
  <w:num w:numId="13">
    <w:abstractNumId w:val="18"/>
  </w:num>
  <w:num w:numId="14">
    <w:abstractNumId w:val="30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28"/>
  </w:num>
  <w:num w:numId="24">
    <w:abstractNumId w:val="20"/>
  </w:num>
  <w:num w:numId="25">
    <w:abstractNumId w:val="17"/>
  </w:num>
  <w:num w:numId="26">
    <w:abstractNumId w:val="0"/>
  </w:num>
  <w:num w:numId="27">
    <w:abstractNumId w:val="22"/>
  </w:num>
  <w:num w:numId="28">
    <w:abstractNumId w:val="23"/>
  </w:num>
  <w:num w:numId="29">
    <w:abstractNumId w:val="21"/>
  </w:num>
  <w:num w:numId="30">
    <w:abstractNumId w:val="26"/>
  </w:num>
  <w:num w:numId="31">
    <w:abstractNumId w:val="11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EA"/>
    <w:rsid w:val="00054742"/>
    <w:rsid w:val="0006089C"/>
    <w:rsid w:val="000A2B25"/>
    <w:rsid w:val="000A4A81"/>
    <w:rsid w:val="001303AA"/>
    <w:rsid w:val="00196C62"/>
    <w:rsid w:val="001B03D3"/>
    <w:rsid w:val="001D4478"/>
    <w:rsid w:val="00257030"/>
    <w:rsid w:val="00393CA9"/>
    <w:rsid w:val="004D6F21"/>
    <w:rsid w:val="0051213D"/>
    <w:rsid w:val="005B4B4E"/>
    <w:rsid w:val="006B5E3B"/>
    <w:rsid w:val="006C502E"/>
    <w:rsid w:val="00742A01"/>
    <w:rsid w:val="00786C1A"/>
    <w:rsid w:val="00796473"/>
    <w:rsid w:val="0086633B"/>
    <w:rsid w:val="008F312C"/>
    <w:rsid w:val="008F49EC"/>
    <w:rsid w:val="00933FC6"/>
    <w:rsid w:val="009C3DCB"/>
    <w:rsid w:val="009C5CD2"/>
    <w:rsid w:val="009D07E5"/>
    <w:rsid w:val="00A1061E"/>
    <w:rsid w:val="00A67399"/>
    <w:rsid w:val="00AF36DA"/>
    <w:rsid w:val="00B4607C"/>
    <w:rsid w:val="00B55BA2"/>
    <w:rsid w:val="00BA2DA2"/>
    <w:rsid w:val="00CF4E95"/>
    <w:rsid w:val="00CF792D"/>
    <w:rsid w:val="00D03A1A"/>
    <w:rsid w:val="00D51BAD"/>
    <w:rsid w:val="00D76EEA"/>
    <w:rsid w:val="00F32062"/>
    <w:rsid w:val="00F53B67"/>
    <w:rsid w:val="00F63ADC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8042BD4-5F0C-474F-9FEB-7A124A3A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EA"/>
  </w:style>
  <w:style w:type="paragraph" w:styleId="Heading1">
    <w:name w:val="heading 1"/>
    <w:basedOn w:val="Normal"/>
    <w:next w:val="Normal"/>
    <w:link w:val="Heading1Char"/>
    <w:uiPriority w:val="9"/>
    <w:qFormat/>
    <w:rsid w:val="00D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A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6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EE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D76E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D76EEA"/>
  </w:style>
  <w:style w:type="paragraph" w:styleId="TOCHeading">
    <w:name w:val="TOC Heading"/>
    <w:basedOn w:val="Heading1"/>
    <w:next w:val="Normal"/>
    <w:uiPriority w:val="39"/>
    <w:unhideWhenUsed/>
    <w:qFormat/>
    <w:rsid w:val="00D76E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EE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6EE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6EE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6E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E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E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6EE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76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E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E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E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E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E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76EEA"/>
    <w:pPr>
      <w:ind w:left="720"/>
      <w:contextualSpacing/>
    </w:pPr>
  </w:style>
  <w:style w:type="table" w:customStyle="1" w:styleId="TableGrid0">
    <w:name w:val="TableGrid"/>
    <w:rsid w:val="000547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1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rek4mayor.azurewebsites.ne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24F820-7D4C-4E57-A60A-403C3B56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421</TotalTime>
  <Pages>18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Strek Mayoral Campaign Website</vt:lpstr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Strek Mayoral Campaign Website</dc:title>
  <dc:subject>Project Documentation</dc:subject>
  <dc:creator>Christopher Friedrich</dc:creator>
  <cp:keywords/>
  <cp:lastModifiedBy>Hunter Thornton</cp:lastModifiedBy>
  <cp:revision>13</cp:revision>
  <dcterms:created xsi:type="dcterms:W3CDTF">2016-03-13T19:34:00Z</dcterms:created>
  <dcterms:modified xsi:type="dcterms:W3CDTF">2016-06-07T19:04:00Z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