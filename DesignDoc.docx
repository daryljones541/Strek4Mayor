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4539910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D76EEA" w:rsidRDefault="00D76EEA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71AE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4B4E" w:rsidRDefault="005B4B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5B4B4E" w:rsidRDefault="005B4B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4B4E" w:rsidRDefault="005B4B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B4B4E" w:rsidRDefault="005B4B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4B4E" w:rsidRDefault="004D6F2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4B4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Stefan Strek Mayoral Campaign Website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4B4E" w:rsidRDefault="005B4B4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B4B4E" w:rsidRDefault="004D6F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4B4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Stefan Strek Mayoral Campaign Website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B4B4E" w:rsidRDefault="005B4B4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6EEA" w:rsidRDefault="00D76EEA">
          <w:r>
            <w:rPr>
              <w:rFonts w:eastAsiaTheme="minorHAnsi"/>
              <w:caps/>
              <w:color w:val="404040" w:themeColor="text1" w:themeTint="BF"/>
              <w:sz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48211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6EEA" w:rsidRPr="00B55BA2" w:rsidRDefault="00D76EEA">
          <w:pPr>
            <w:pStyle w:val="TOCHeading"/>
            <w:rPr>
              <w:rStyle w:val="Heading1Char"/>
            </w:rPr>
          </w:pPr>
          <w:r w:rsidRPr="00B55BA2">
            <w:rPr>
              <w:rStyle w:val="Heading1Char"/>
            </w:rPr>
            <w:t>Table of Contents</w:t>
          </w:r>
        </w:p>
        <w:p w:rsidR="00F53B67" w:rsidRDefault="00D76EEA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35694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Introduction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_Toc445635694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5" w:history="1">
            <w:r w:rsidRPr="00EB1B9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6" w:history="1">
            <w:r w:rsidRPr="00EB1B9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7" w:history="1">
            <w:r w:rsidRPr="00EB1B9A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8" w:history="1">
            <w:r w:rsidRPr="00EB1B9A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699" w:history="1">
            <w:r w:rsidRPr="00EB1B9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0" w:history="1">
            <w:r w:rsidRPr="00EB1B9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Project Sponsor (Brian Bird)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1" w:history="1">
            <w:r w:rsidRPr="00EB1B9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02" w:history="1">
            <w:r w:rsidRPr="00EB1B9A">
              <w:rPr>
                <w:rStyle w:val="Hyperlink"/>
                <w:noProof/>
              </w:rPr>
              <w:t>2.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3" w:history="1">
            <w:r w:rsidRPr="00EB1B9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System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4" w:history="1">
            <w:r w:rsidRPr="00EB1B9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5" w:history="1">
            <w:r w:rsidRPr="00EB1B9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Project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6" w:history="1">
            <w:r w:rsidRPr="00EB1B9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Working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07" w:history="1">
            <w:r w:rsidRPr="00EB1B9A">
              <w:rPr>
                <w:rStyle w:val="Hyperlink"/>
                <w:noProof/>
              </w:rPr>
              <w:t>3. 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8" w:history="1">
            <w:r w:rsidRPr="00EB1B9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9" w:history="1">
            <w:r w:rsidRPr="00EB1B9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0" w:history="1">
            <w:r w:rsidRPr="00EB1B9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11" w:history="1">
            <w:r w:rsidRPr="00EB1B9A">
              <w:rPr>
                <w:rStyle w:val="Hyperlink"/>
                <w:noProof/>
              </w:rPr>
              <w:t>4.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2" w:history="1">
            <w:r w:rsidRPr="00EB1B9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3" w:history="1">
            <w:r w:rsidRPr="00EB1B9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4" w:history="1">
            <w:r w:rsidRPr="00EB1B9A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5" w:history="1">
            <w:r w:rsidRPr="00EB1B9A">
              <w:rPr>
                <w:rStyle w:val="Hyperlink"/>
                <w:rFonts w:eastAsia="Calibri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EB1B9A">
              <w:rPr>
                <w:rStyle w:val="Hyperlink"/>
                <w:rFonts w:eastAsia="Calibri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67" w:rsidRDefault="00F53B67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16" w:history="1">
            <w:r w:rsidRPr="00EB1B9A">
              <w:rPr>
                <w:rStyle w:val="Hyperlink"/>
                <w:noProof/>
              </w:rPr>
              <w:t>Approval and Authority to Proceed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EEA" w:rsidRDefault="00D76EEA">
          <w:r>
            <w:rPr>
              <w:b/>
              <w:bCs/>
              <w:noProof/>
            </w:rPr>
            <w:fldChar w:fldCharType="end"/>
          </w:r>
        </w:p>
      </w:sdtContent>
    </w:sdt>
    <w:p w:rsidR="00D76EEA" w:rsidRDefault="00D76EEA">
      <w:pPr>
        <w:pStyle w:val="Heading1"/>
      </w:pPr>
    </w:p>
    <w:p w:rsidR="00AF36DA" w:rsidRDefault="00AF36DA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742A01" w:rsidRDefault="00742A01" w:rsidP="00742A01">
      <w:pPr>
        <w:pStyle w:val="Heading1"/>
        <w:ind w:left="360"/>
      </w:pPr>
    </w:p>
    <w:p w:rsidR="006C502E" w:rsidRDefault="006C502E" w:rsidP="00F63ADC">
      <w:pPr>
        <w:pStyle w:val="Heading1"/>
        <w:numPr>
          <w:ilvl w:val="0"/>
          <w:numId w:val="2"/>
        </w:numPr>
      </w:pPr>
      <w:bookmarkStart w:id="0" w:name="_Toc445635694"/>
      <w:r>
        <w:t>Introduction</w:t>
      </w:r>
      <w:bookmarkEnd w:id="0"/>
    </w:p>
    <w:p w:rsidR="00AF36DA" w:rsidRPr="00AF36DA" w:rsidRDefault="00AF36DA" w:rsidP="00AF36DA"/>
    <w:p w:rsidR="00FB4847" w:rsidRDefault="001D4478" w:rsidP="00F63ADC">
      <w:pPr>
        <w:pStyle w:val="Heading2"/>
        <w:numPr>
          <w:ilvl w:val="0"/>
          <w:numId w:val="6"/>
        </w:numPr>
      </w:pPr>
      <w:bookmarkStart w:id="1" w:name="_Toc445635695"/>
      <w:r>
        <w:t>Purpose</w:t>
      </w:r>
      <w:bookmarkEnd w:id="1"/>
    </w:p>
    <w:p w:rsidR="00AF36DA" w:rsidRDefault="006C502E">
      <w:r>
        <w:tab/>
      </w:r>
      <w:r w:rsidR="001D4478" w:rsidRPr="001D4478">
        <w:t xml:space="preserve">Our client, Stefan Strek, wants a website for his </w:t>
      </w:r>
      <w:r w:rsidR="00B55BA2">
        <w:t xml:space="preserve">Eugene </w:t>
      </w:r>
      <w:r w:rsidR="001D4478" w:rsidRPr="001D4478">
        <w:t xml:space="preserve">mayoral campaign.  He wants part of the </w:t>
      </w:r>
      <w:r>
        <w:tab/>
      </w:r>
      <w:r>
        <w:tab/>
      </w:r>
      <w:r w:rsidR="001D4478" w:rsidRPr="001D4478">
        <w:t xml:space="preserve">website right away, so he can start taking campaign donations.  This initial site will include a </w:t>
      </w:r>
      <w:r>
        <w:tab/>
      </w:r>
      <w:r>
        <w:tab/>
      </w:r>
      <w:r>
        <w:tab/>
      </w:r>
      <w:r w:rsidR="001D4478" w:rsidRPr="001D4478">
        <w:t xml:space="preserve">home page featuring the three main positions he is running on and a photo of Stefan.  He wants the </w:t>
      </w:r>
      <w:r>
        <w:tab/>
      </w:r>
      <w:r w:rsidR="001D4478" w:rsidRPr="001D4478">
        <w:t>website to have a red, white, and blue theme because he is targeting conservative voters.</w:t>
      </w:r>
    </w:p>
    <w:p w:rsidR="00FB4847" w:rsidRDefault="00742A01" w:rsidP="00F63ADC">
      <w:pPr>
        <w:pStyle w:val="Heading2"/>
        <w:numPr>
          <w:ilvl w:val="0"/>
          <w:numId w:val="6"/>
        </w:numPr>
      </w:pPr>
      <w:bookmarkStart w:id="2" w:name="_Toc445635696"/>
      <w:r>
        <w:t>Project Scope</w:t>
      </w:r>
      <w:bookmarkEnd w:id="2"/>
    </w:p>
    <w:p w:rsidR="00D03A1A" w:rsidRDefault="006C502E" w:rsidP="00D03A1A">
      <w:r>
        <w:tab/>
      </w:r>
      <w:r w:rsidR="001D4478">
        <w:t xml:space="preserve">The scope of this project is a website which will enable </w:t>
      </w:r>
      <w:r w:rsidR="00257030">
        <w:t xml:space="preserve">the </w:t>
      </w:r>
      <w:r w:rsidR="001D4478">
        <w:t>Stefan Strek</w:t>
      </w:r>
      <w:r w:rsidR="00257030">
        <w:t xml:space="preserve"> Mayoral Campaign</w:t>
      </w:r>
      <w:r w:rsidR="001D4478">
        <w:t xml:space="preserve"> to provide </w:t>
      </w:r>
      <w:r w:rsidR="00257030">
        <w:tab/>
      </w:r>
      <w:r w:rsidR="001D4478">
        <w:t xml:space="preserve">information to </w:t>
      </w:r>
      <w:r>
        <w:tab/>
      </w:r>
      <w:r w:rsidR="001D4478">
        <w:t xml:space="preserve">constituents and interested voters, as well functionality allowing donors to place </w:t>
      </w:r>
      <w:r w:rsidR="00257030">
        <w:tab/>
      </w:r>
      <w:r w:rsidR="001D4478">
        <w:t xml:space="preserve">donations, and </w:t>
      </w:r>
      <w:r>
        <w:tab/>
      </w:r>
      <w:r w:rsidR="001D4478">
        <w:t>volunteers to sign up and specify activities they are interested</w:t>
      </w:r>
      <w:r w:rsidR="00D03A1A">
        <w:t xml:space="preserve"> in.</w:t>
      </w:r>
    </w:p>
    <w:p w:rsidR="00D03A1A" w:rsidRDefault="00AF36DA" w:rsidP="00F63ADC">
      <w:pPr>
        <w:pStyle w:val="Heading2"/>
        <w:numPr>
          <w:ilvl w:val="0"/>
          <w:numId w:val="6"/>
        </w:numPr>
      </w:pPr>
      <w:bookmarkStart w:id="3" w:name="_Toc445635697"/>
      <w:r>
        <w:t>Definitions and Acronyms</w:t>
      </w:r>
      <w:bookmarkEnd w:id="3"/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Article – A news or other article related to the campaign</w:t>
      </w:r>
    </w:p>
    <w:p w:rsidR="00257030" w:rsidRDefault="00257030" w:rsidP="00F63ADC">
      <w:pPr>
        <w:pStyle w:val="ListParagraph"/>
        <w:numPr>
          <w:ilvl w:val="0"/>
          <w:numId w:val="7"/>
        </w:numPr>
      </w:pPr>
      <w:r>
        <w:t>Campaign – The Stefan Strek Mayoral Campaign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Event – A campaign event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Donation – A financial contribution to the campaign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Donor – An individual who has created or wishes to create a Donation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Issue – A determined political issue for which a position has been specified by the candidate</w:t>
      </w:r>
    </w:p>
    <w:p w:rsidR="00257030" w:rsidRDefault="00AF36DA" w:rsidP="00F63ADC">
      <w:pPr>
        <w:pStyle w:val="ListParagraph"/>
        <w:numPr>
          <w:ilvl w:val="0"/>
          <w:numId w:val="7"/>
        </w:numPr>
      </w:pPr>
      <w:r>
        <w:t>Position – A political position on an issue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System – The Stefan Strek Mayoral website</w:t>
      </w:r>
    </w:p>
    <w:p w:rsidR="00257030" w:rsidRDefault="00257030" w:rsidP="00F63ADC">
      <w:pPr>
        <w:pStyle w:val="ListParagraph"/>
        <w:numPr>
          <w:ilvl w:val="0"/>
          <w:numId w:val="7"/>
        </w:numPr>
      </w:pPr>
      <w:r>
        <w:t>Volunteer – An individual who uses the System to volunteer for the campaign</w:t>
      </w:r>
    </w:p>
    <w:p w:rsidR="00AF36DA" w:rsidRPr="00AF36DA" w:rsidRDefault="00AF36DA" w:rsidP="00AF36DA">
      <w:pPr>
        <w:pStyle w:val="ListParagraph"/>
        <w:ind w:left="1440"/>
      </w:pPr>
    </w:p>
    <w:p w:rsidR="00D03A1A" w:rsidRDefault="00D03A1A" w:rsidP="00F63ADC">
      <w:pPr>
        <w:pStyle w:val="Heading2"/>
        <w:numPr>
          <w:ilvl w:val="0"/>
          <w:numId w:val="6"/>
        </w:numPr>
      </w:pPr>
      <w:bookmarkStart w:id="4" w:name="_Toc445635698"/>
      <w:r>
        <w:t>Responsibilities</w:t>
      </w:r>
      <w:bookmarkEnd w:id="4"/>
    </w:p>
    <w:p w:rsidR="00D03A1A" w:rsidRDefault="00D03A1A" w:rsidP="00F63ADC">
      <w:pPr>
        <w:pStyle w:val="Heading3"/>
        <w:numPr>
          <w:ilvl w:val="0"/>
          <w:numId w:val="3"/>
        </w:numPr>
      </w:pPr>
      <w:bookmarkStart w:id="5" w:name="_Toc445635699"/>
      <w:r>
        <w:t>Project Team</w:t>
      </w:r>
      <w:bookmarkEnd w:id="5"/>
    </w:p>
    <w:p w:rsidR="00AF36DA" w:rsidRDefault="00D03A1A" w:rsidP="00AF36DA">
      <w:r>
        <w:tab/>
      </w:r>
      <w:r w:rsidR="006C502E">
        <w:tab/>
      </w:r>
      <w:r w:rsidRPr="00D03A1A">
        <w:t xml:space="preserve">The project team </w:t>
      </w:r>
      <w:r>
        <w:t>i</w:t>
      </w:r>
      <w:r w:rsidRPr="00D03A1A">
        <w:t>s responsible for</w:t>
      </w:r>
      <w:r>
        <w:t xml:space="preserve"> designing a functioning system, producing documentation </w:t>
      </w:r>
      <w:r>
        <w:tab/>
      </w:r>
      <w:r w:rsidR="006C502E">
        <w:tab/>
      </w:r>
      <w:r w:rsidR="006C502E">
        <w:tab/>
      </w:r>
      <w:r>
        <w:t xml:space="preserve">describing the design, implementing the system and thoroughly testing it </w:t>
      </w:r>
      <w:r w:rsidR="00AF36DA">
        <w:t>prior to publishing.</w:t>
      </w:r>
    </w:p>
    <w:p w:rsidR="00257030" w:rsidRDefault="00257030" w:rsidP="00F63ADC">
      <w:pPr>
        <w:pStyle w:val="Heading3"/>
        <w:numPr>
          <w:ilvl w:val="0"/>
          <w:numId w:val="3"/>
        </w:numPr>
      </w:pPr>
      <w:bookmarkStart w:id="6" w:name="_Toc445635700"/>
      <w:r>
        <w:t>Project Sponsor (Brian Bird)</w:t>
      </w:r>
      <w:bookmarkEnd w:id="6"/>
    </w:p>
    <w:p w:rsidR="00257030" w:rsidRPr="00257030" w:rsidRDefault="00257030" w:rsidP="00257030">
      <w:r>
        <w:tab/>
      </w:r>
      <w:r>
        <w:tab/>
        <w:t xml:space="preserve">The project sponsor is responsible for approving design changes and providing high level </w:t>
      </w:r>
      <w:r>
        <w:tab/>
      </w:r>
      <w:r>
        <w:tab/>
      </w:r>
      <w:r>
        <w:tab/>
        <w:t>support regarding project issues and developments.</w:t>
      </w:r>
    </w:p>
    <w:p w:rsidR="00AF36DA" w:rsidRDefault="00AF36DA" w:rsidP="00F63ADC">
      <w:pPr>
        <w:pStyle w:val="Heading3"/>
        <w:numPr>
          <w:ilvl w:val="0"/>
          <w:numId w:val="3"/>
        </w:numPr>
      </w:pPr>
      <w:bookmarkStart w:id="7" w:name="_Toc445635701"/>
      <w:r>
        <w:t>Client</w:t>
      </w:r>
      <w:bookmarkEnd w:id="7"/>
    </w:p>
    <w:p w:rsidR="00742A01" w:rsidRDefault="00AF36DA" w:rsidP="00742A01">
      <w:r>
        <w:tab/>
      </w:r>
      <w:r>
        <w:tab/>
        <w:t xml:space="preserve">The client (Stefan Strek) is responsible for providing feedback regarding the development of the </w:t>
      </w:r>
      <w:r>
        <w:tab/>
      </w:r>
      <w:r>
        <w:tab/>
      </w:r>
      <w:r>
        <w:tab/>
        <w:t xml:space="preserve">System, as well as specifying which payment API should be implemented to allow Donations to </w:t>
      </w:r>
      <w:r>
        <w:tab/>
      </w:r>
      <w:r>
        <w:tab/>
      </w:r>
      <w:r>
        <w:tab/>
        <w:t>be made electronically.</w:t>
      </w:r>
    </w:p>
    <w:p w:rsidR="00742A01" w:rsidRDefault="00742A01" w:rsidP="00AF36DA">
      <w:pPr>
        <w:pStyle w:val="Heading1"/>
      </w:pPr>
    </w:p>
    <w:p w:rsidR="00FB4847" w:rsidRDefault="00AF36DA" w:rsidP="00AF36DA">
      <w:pPr>
        <w:pStyle w:val="Heading1"/>
      </w:pPr>
      <w:bookmarkStart w:id="8" w:name="_Toc445635702"/>
      <w:r w:rsidRPr="00AF36DA">
        <w:t>2.</w:t>
      </w:r>
      <w:r>
        <w:t xml:space="preserve"> </w:t>
      </w:r>
      <w:r w:rsidR="00742A01">
        <w:t>Requirements</w:t>
      </w:r>
      <w:bookmarkEnd w:id="8"/>
    </w:p>
    <w:p w:rsidR="00FB4847" w:rsidRDefault="00FB4847">
      <w:pPr>
        <w:pStyle w:val="NoSpacing"/>
      </w:pPr>
    </w:p>
    <w:p w:rsidR="00FB4847" w:rsidRDefault="00257030" w:rsidP="00F63ADC">
      <w:pPr>
        <w:pStyle w:val="Heading2"/>
        <w:numPr>
          <w:ilvl w:val="0"/>
          <w:numId w:val="8"/>
        </w:numPr>
        <w:spacing w:after="240"/>
      </w:pPr>
      <w:bookmarkStart w:id="9" w:name="_Toc445635703"/>
      <w:bookmarkStart w:id="10" w:name="_GoBack"/>
      <w:bookmarkEnd w:id="10"/>
      <w:r>
        <w:t>System Functionality</w:t>
      </w:r>
      <w:bookmarkEnd w:id="9"/>
    </w:p>
    <w:p w:rsidR="001D4478" w:rsidRDefault="001D4478" w:rsidP="00F63ADC">
      <w:pPr>
        <w:pStyle w:val="ListBullet"/>
        <w:numPr>
          <w:ilvl w:val="0"/>
          <w:numId w:val="9"/>
        </w:numPr>
      </w:pPr>
      <w:r>
        <w:t>Voters and interested parties to access the site securely through the Web</w:t>
      </w:r>
    </w:p>
    <w:p w:rsidR="001D4478" w:rsidRDefault="001D4478" w:rsidP="00F63ADC">
      <w:pPr>
        <w:pStyle w:val="ListBullet"/>
        <w:numPr>
          <w:ilvl w:val="0"/>
          <w:numId w:val="9"/>
        </w:numPr>
      </w:pPr>
      <w:r>
        <w:t>Voters and interested parties should be able to view a calendar of current and upcoming Events</w:t>
      </w:r>
    </w:p>
    <w:p w:rsidR="001D4478" w:rsidRDefault="001D4478" w:rsidP="00F63ADC">
      <w:pPr>
        <w:pStyle w:val="ListBullet"/>
        <w:numPr>
          <w:ilvl w:val="0"/>
          <w:numId w:val="9"/>
        </w:numPr>
      </w:pPr>
      <w:r>
        <w:t>Voters and interested parties should be able to view Issues and Positions the candidate holds</w:t>
      </w:r>
    </w:p>
    <w:p w:rsidR="001D4478" w:rsidRDefault="001D4478" w:rsidP="00F63ADC">
      <w:pPr>
        <w:pStyle w:val="ListBullet"/>
        <w:numPr>
          <w:ilvl w:val="0"/>
          <w:numId w:val="9"/>
        </w:numPr>
      </w:pPr>
      <w:r>
        <w:t xml:space="preserve">Voters and interested parties should be able to view a list of Articles involving the mayoral candidate </w:t>
      </w:r>
    </w:p>
    <w:p w:rsidR="001D4478" w:rsidRDefault="001D4478" w:rsidP="00F63ADC">
      <w:pPr>
        <w:pStyle w:val="ListBullet"/>
        <w:numPr>
          <w:ilvl w:val="0"/>
          <w:numId w:val="9"/>
        </w:numPr>
      </w:pPr>
      <w:r>
        <w:t>Donors</w:t>
      </w:r>
      <w:r w:rsidR="00D03A1A">
        <w:t xml:space="preserve"> should be able to make D</w:t>
      </w:r>
      <w:r>
        <w:t>onations and safely and electronically pay for them</w:t>
      </w:r>
    </w:p>
    <w:p w:rsidR="00FB4847" w:rsidRDefault="00D03A1A" w:rsidP="00F63ADC">
      <w:pPr>
        <w:pStyle w:val="ListBullet"/>
        <w:numPr>
          <w:ilvl w:val="0"/>
          <w:numId w:val="9"/>
        </w:numPr>
      </w:pPr>
      <w:r>
        <w:t>Volunteers should be able to</w:t>
      </w:r>
      <w:r w:rsidR="001D4478">
        <w:t xml:space="preserve"> sign up and specify the activities they are interested in</w:t>
      </w:r>
    </w:p>
    <w:p w:rsidR="001D4478" w:rsidRDefault="00D03A1A" w:rsidP="00F63ADC">
      <w:pPr>
        <w:pStyle w:val="ListBullet"/>
        <w:numPr>
          <w:ilvl w:val="0"/>
          <w:numId w:val="9"/>
        </w:numPr>
      </w:pPr>
      <w:r>
        <w:t>Administrators should be able to</w:t>
      </w:r>
      <w:r w:rsidR="001D4478">
        <w:t xml:space="preserve"> view records of Donors, Donations, and Volunteers</w:t>
      </w:r>
    </w:p>
    <w:p w:rsidR="00D03A1A" w:rsidRDefault="00D03A1A" w:rsidP="00F63ADC">
      <w:pPr>
        <w:pStyle w:val="ListBullet"/>
        <w:numPr>
          <w:ilvl w:val="0"/>
          <w:numId w:val="9"/>
        </w:numPr>
      </w:pPr>
      <w:r>
        <w:t>Administrators should be able to create, edit and delete certain portions of site content, including Articles, Issues and Positions, and Events</w:t>
      </w:r>
    </w:p>
    <w:p w:rsidR="00FB4847" w:rsidRDefault="001D4478" w:rsidP="00F63ADC">
      <w:pPr>
        <w:pStyle w:val="ListBullet"/>
        <w:numPr>
          <w:ilvl w:val="0"/>
          <w:numId w:val="9"/>
        </w:numPr>
      </w:pPr>
      <w:r>
        <w:t>Donor, Donation, and Volunteer information</w:t>
      </w:r>
      <w:r w:rsidR="00D03A1A">
        <w:t xml:space="preserve"> should be safely stored and easily retrievable</w:t>
      </w:r>
    </w:p>
    <w:p w:rsidR="00257030" w:rsidRDefault="00257030" w:rsidP="00257030">
      <w:pPr>
        <w:pStyle w:val="ListBullet"/>
        <w:numPr>
          <w:ilvl w:val="0"/>
          <w:numId w:val="0"/>
        </w:numPr>
        <w:ind w:left="1296"/>
      </w:pPr>
    </w:p>
    <w:p w:rsidR="00FB4847" w:rsidRDefault="00742A01" w:rsidP="00F63ADC">
      <w:pPr>
        <w:pStyle w:val="Heading2"/>
        <w:numPr>
          <w:ilvl w:val="0"/>
          <w:numId w:val="8"/>
        </w:numPr>
      </w:pPr>
      <w:bookmarkStart w:id="11" w:name="_Toc445635704"/>
      <w:r>
        <w:t>Deliverables</w:t>
      </w:r>
      <w:bookmarkEnd w:id="11"/>
    </w:p>
    <w:p w:rsidR="00D03A1A" w:rsidRDefault="00D03A1A" w:rsidP="00F63ADC">
      <w:pPr>
        <w:pStyle w:val="Heading3"/>
        <w:numPr>
          <w:ilvl w:val="0"/>
          <w:numId w:val="4"/>
        </w:numPr>
      </w:pPr>
      <w:bookmarkStart w:id="12" w:name="_Toc445635705"/>
      <w:r>
        <w:t>Project Design Document</w:t>
      </w:r>
      <w:bookmarkEnd w:id="12"/>
    </w:p>
    <w:p w:rsidR="00B55BA2" w:rsidRPr="00257030" w:rsidRDefault="00257030" w:rsidP="00F63ADC">
      <w:pPr>
        <w:pStyle w:val="ListParagraph"/>
        <w:numPr>
          <w:ilvl w:val="0"/>
          <w:numId w:val="5"/>
        </w:numPr>
      </w:pPr>
      <w:r>
        <w:t>Project Scope</w:t>
      </w:r>
    </w:p>
    <w:p w:rsidR="00D03A1A" w:rsidRDefault="006C502E" w:rsidP="00F63ADC">
      <w:pPr>
        <w:pStyle w:val="ListParagraph"/>
        <w:numPr>
          <w:ilvl w:val="0"/>
          <w:numId w:val="5"/>
        </w:numPr>
      </w:pPr>
      <w:r>
        <w:t>Database Schema</w:t>
      </w:r>
      <w:r w:rsidR="00B55BA2">
        <w:t xml:space="preserve"> (ERD)</w:t>
      </w:r>
    </w:p>
    <w:p w:rsidR="006C502E" w:rsidRDefault="006C502E" w:rsidP="00F63ADC">
      <w:pPr>
        <w:pStyle w:val="ListParagraph"/>
        <w:numPr>
          <w:ilvl w:val="0"/>
          <w:numId w:val="5"/>
        </w:numPr>
      </w:pPr>
      <w:r>
        <w:t>Data Dictionary</w:t>
      </w:r>
    </w:p>
    <w:p w:rsidR="00B55BA2" w:rsidRDefault="00B55BA2" w:rsidP="00F63ADC">
      <w:pPr>
        <w:pStyle w:val="ListParagraph"/>
        <w:numPr>
          <w:ilvl w:val="0"/>
          <w:numId w:val="5"/>
        </w:numPr>
      </w:pPr>
      <w:r>
        <w:t>Sequence Diagrams</w:t>
      </w:r>
    </w:p>
    <w:p w:rsidR="006C502E" w:rsidRDefault="006C502E" w:rsidP="00F63ADC">
      <w:pPr>
        <w:pStyle w:val="ListParagraph"/>
        <w:numPr>
          <w:ilvl w:val="0"/>
          <w:numId w:val="5"/>
        </w:numPr>
      </w:pPr>
      <w:r>
        <w:t>Use Case Scenarios</w:t>
      </w:r>
    </w:p>
    <w:p w:rsidR="006C502E" w:rsidRDefault="006C502E" w:rsidP="00F63ADC">
      <w:pPr>
        <w:pStyle w:val="ListParagraph"/>
        <w:numPr>
          <w:ilvl w:val="0"/>
          <w:numId w:val="5"/>
        </w:numPr>
      </w:pPr>
      <w:r>
        <w:t>Site Map</w:t>
      </w:r>
    </w:p>
    <w:p w:rsidR="006C502E" w:rsidRDefault="006C502E" w:rsidP="00F63ADC">
      <w:pPr>
        <w:pStyle w:val="Heading3"/>
        <w:numPr>
          <w:ilvl w:val="0"/>
          <w:numId w:val="4"/>
        </w:numPr>
      </w:pPr>
      <w:bookmarkStart w:id="13" w:name="_Toc445635706"/>
      <w:r>
        <w:t>Working Website</w:t>
      </w:r>
      <w:bookmarkEnd w:id="13"/>
    </w:p>
    <w:p w:rsidR="00B55BA2" w:rsidRDefault="00B55BA2" w:rsidP="00B55BA2"/>
    <w:p w:rsidR="00742A01" w:rsidRDefault="00742A01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742A01" w:rsidRDefault="00742A01" w:rsidP="00B55BA2">
      <w:pPr>
        <w:pStyle w:val="Heading1"/>
      </w:pPr>
    </w:p>
    <w:p w:rsidR="00B55BA2" w:rsidRDefault="00B55BA2" w:rsidP="00B55BA2">
      <w:pPr>
        <w:pStyle w:val="Heading1"/>
      </w:pPr>
      <w:bookmarkStart w:id="14" w:name="_Toc445635707"/>
      <w:r>
        <w:t>3. Data Design</w:t>
      </w:r>
      <w:bookmarkEnd w:id="14"/>
    </w:p>
    <w:p w:rsidR="00B55BA2" w:rsidRDefault="00B55BA2" w:rsidP="00B55BA2"/>
    <w:p w:rsidR="00B55BA2" w:rsidRDefault="00B55BA2" w:rsidP="00F63ADC">
      <w:pPr>
        <w:pStyle w:val="Heading2"/>
        <w:numPr>
          <w:ilvl w:val="0"/>
          <w:numId w:val="10"/>
        </w:numPr>
        <w:spacing w:after="240"/>
      </w:pPr>
      <w:bookmarkStart w:id="15" w:name="_Toc445635708"/>
      <w:r>
        <w:t>Data Dictionary</w:t>
      </w:r>
      <w:bookmarkEnd w:id="15"/>
    </w:p>
    <w:p w:rsidR="00742A01" w:rsidRDefault="00742A01" w:rsidP="00F63ADC">
      <w:pPr>
        <w:pStyle w:val="Heading3"/>
        <w:numPr>
          <w:ilvl w:val="0"/>
          <w:numId w:val="11"/>
        </w:numPr>
        <w:spacing w:after="240"/>
      </w:pPr>
      <w:bookmarkStart w:id="16" w:name="_Toc445635709"/>
      <w:r>
        <w:t>Tables</w:t>
      </w:r>
      <w:bookmarkEnd w:id="16"/>
    </w:p>
    <w:p w:rsidR="008F49EC" w:rsidRDefault="008F49EC" w:rsidP="00F63ADC">
      <w:pPr>
        <w:pStyle w:val="ListParagraph"/>
        <w:numPr>
          <w:ilvl w:val="0"/>
          <w:numId w:val="12"/>
        </w:numPr>
      </w:pPr>
      <w:r w:rsidRPr="00742A01">
        <w:t>Articles</w:t>
      </w:r>
    </w:p>
    <w:p w:rsidR="008F49EC" w:rsidRPr="00742A01" w:rsidRDefault="008F49EC" w:rsidP="00F63ADC">
      <w:pPr>
        <w:pStyle w:val="ListParagraph"/>
        <w:numPr>
          <w:ilvl w:val="1"/>
          <w:numId w:val="12"/>
        </w:numPr>
      </w:pPr>
      <w:r>
        <w:t>Fields:</w:t>
      </w:r>
    </w:p>
    <w:p w:rsidR="008F49EC" w:rsidRPr="00742A01" w:rsidRDefault="008F49EC" w:rsidP="00F63ADC">
      <w:pPr>
        <w:pStyle w:val="ListParagraph"/>
        <w:numPr>
          <w:ilvl w:val="0"/>
          <w:numId w:val="16"/>
        </w:numPr>
      </w:pPr>
      <w:proofErr w:type="spellStart"/>
      <w:r>
        <w:t>ArticleID</w:t>
      </w:r>
      <w:proofErr w:type="spellEnd"/>
      <w:r>
        <w:t xml:space="preserve"> </w:t>
      </w:r>
      <w:r>
        <w:tab/>
      </w:r>
      <w:r>
        <w:tab/>
        <w:t>int</w:t>
      </w:r>
    </w:p>
    <w:p w:rsidR="008F49EC" w:rsidRPr="00742A01" w:rsidRDefault="008F49EC" w:rsidP="00F63ADC">
      <w:pPr>
        <w:pStyle w:val="ListParagraph"/>
        <w:numPr>
          <w:ilvl w:val="0"/>
          <w:numId w:val="16"/>
        </w:numPr>
      </w:pPr>
      <w:r>
        <w:t xml:space="preserve">Title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6"/>
        </w:numPr>
      </w:pPr>
      <w:r>
        <w:t xml:space="preserve">Body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6"/>
        </w:numPr>
      </w:pPr>
      <w:proofErr w:type="spellStart"/>
      <w:r>
        <w:t>Url</w:t>
      </w:r>
      <w:proofErr w:type="spellEnd"/>
      <w:r>
        <w:t xml:space="preserve"> </w:t>
      </w:r>
      <w:r>
        <w:tab/>
      </w:r>
      <w:r>
        <w:tab/>
      </w:r>
      <w:r>
        <w:tab/>
        <w:t>varchar</w:t>
      </w:r>
    </w:p>
    <w:p w:rsidR="008F49EC" w:rsidRDefault="008F49EC" w:rsidP="00F63ADC">
      <w:pPr>
        <w:pStyle w:val="ListParagraph"/>
        <w:numPr>
          <w:ilvl w:val="0"/>
          <w:numId w:val="16"/>
        </w:numPr>
      </w:pPr>
      <w:r w:rsidRPr="00742A01">
        <w:t xml:space="preserve">Image </w:t>
      </w:r>
      <w:r>
        <w:tab/>
      </w:r>
      <w:r>
        <w:tab/>
      </w:r>
      <w:r w:rsidRPr="00742A01">
        <w:t>varchar</w:t>
      </w:r>
    </w:p>
    <w:p w:rsidR="008F49EC" w:rsidRDefault="008F49EC" w:rsidP="00F63ADC">
      <w:pPr>
        <w:pStyle w:val="ListParagraph"/>
        <w:numPr>
          <w:ilvl w:val="0"/>
          <w:numId w:val="12"/>
        </w:numPr>
      </w:pPr>
      <w:r w:rsidRPr="00742A01">
        <w:t>Donors</w:t>
      </w:r>
    </w:p>
    <w:p w:rsidR="008F49EC" w:rsidRPr="00742A01" w:rsidRDefault="008F49EC" w:rsidP="00F63ADC">
      <w:pPr>
        <w:pStyle w:val="ListParagraph"/>
        <w:numPr>
          <w:ilvl w:val="1"/>
          <w:numId w:val="12"/>
        </w:numPr>
      </w:pPr>
      <w:r>
        <w:t>Fields: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proofErr w:type="spellStart"/>
      <w:r>
        <w:t>DonorID</w:t>
      </w:r>
      <w:proofErr w:type="spellEnd"/>
      <w:r>
        <w:t xml:space="preserve"> </w:t>
      </w:r>
      <w:r>
        <w:tab/>
      </w:r>
      <w:r>
        <w:tab/>
        <w:t>int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proofErr w:type="spellStart"/>
      <w:r>
        <w:t>FirstName</w:t>
      </w:r>
      <w:proofErr w:type="spellEnd"/>
      <w:r>
        <w:t xml:space="preserve">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proofErr w:type="spellStart"/>
      <w:r>
        <w:t>LastName</w:t>
      </w:r>
      <w:proofErr w:type="spellEnd"/>
      <w:r>
        <w:t xml:space="preserve">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r>
        <w:t xml:space="preserve">Address1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r>
        <w:t xml:space="preserve">Address2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r>
        <w:t xml:space="preserve">City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r>
        <w:t xml:space="preserve">State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proofErr w:type="spellStart"/>
      <w:r>
        <w:t>Zipcode</w:t>
      </w:r>
      <w:proofErr w:type="spellEnd"/>
      <w:r>
        <w:t xml:space="preserve"> </w:t>
      </w:r>
      <w:r>
        <w:tab/>
      </w:r>
      <w:r>
        <w:tab/>
        <w:t xml:space="preserve">varchar 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r>
        <w:t xml:space="preserve">Phone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r>
        <w:t xml:space="preserve">Email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r>
        <w:t xml:space="preserve">Employer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r>
        <w:t xml:space="preserve">Position </w:t>
      </w:r>
      <w:r>
        <w:tab/>
      </w:r>
      <w:r>
        <w:tab/>
        <w:t>varchar</w:t>
      </w:r>
    </w:p>
    <w:p w:rsidR="008F49EC" w:rsidRPr="00742A01" w:rsidRDefault="008F49EC" w:rsidP="00F63ADC">
      <w:pPr>
        <w:pStyle w:val="ListParagraph"/>
        <w:numPr>
          <w:ilvl w:val="0"/>
          <w:numId w:val="17"/>
        </w:numPr>
      </w:pPr>
      <w:proofErr w:type="spellStart"/>
      <w:r w:rsidRPr="00742A01">
        <w:t>EmpStatus</w:t>
      </w:r>
      <w:proofErr w:type="spellEnd"/>
      <w:r w:rsidRPr="00742A01">
        <w:t xml:space="preserve"> </w:t>
      </w:r>
      <w:r>
        <w:tab/>
      </w:r>
      <w:r>
        <w:tab/>
      </w:r>
      <w:r w:rsidRPr="00742A01">
        <w:t>varchar</w:t>
      </w:r>
    </w:p>
    <w:p w:rsidR="008F49EC" w:rsidRPr="00742A01" w:rsidRDefault="008F49EC" w:rsidP="008F49EC">
      <w:pPr>
        <w:pStyle w:val="ListParagraph"/>
        <w:ind w:left="2520"/>
      </w:pPr>
    </w:p>
    <w:p w:rsidR="008F49EC" w:rsidRDefault="008F49EC" w:rsidP="00F63ADC">
      <w:pPr>
        <w:pStyle w:val="ListParagraph"/>
        <w:numPr>
          <w:ilvl w:val="0"/>
          <w:numId w:val="12"/>
        </w:numPr>
      </w:pPr>
      <w:r w:rsidRPr="00742A01">
        <w:t>Donations</w:t>
      </w:r>
    </w:p>
    <w:p w:rsidR="008F49EC" w:rsidRPr="00742A01" w:rsidRDefault="008F49EC" w:rsidP="00F63ADC">
      <w:pPr>
        <w:pStyle w:val="ListParagraph"/>
        <w:numPr>
          <w:ilvl w:val="1"/>
          <w:numId w:val="12"/>
        </w:numPr>
      </w:pPr>
      <w:r>
        <w:t>Fields:</w:t>
      </w:r>
    </w:p>
    <w:p w:rsidR="008F49EC" w:rsidRPr="00742A01" w:rsidRDefault="008F49EC" w:rsidP="00F63ADC">
      <w:pPr>
        <w:pStyle w:val="ListParagraph"/>
        <w:numPr>
          <w:ilvl w:val="0"/>
          <w:numId w:val="18"/>
        </w:numPr>
      </w:pPr>
      <w:proofErr w:type="spellStart"/>
      <w:r>
        <w:t>DonationID</w:t>
      </w:r>
      <w:proofErr w:type="spellEnd"/>
      <w:r>
        <w:t xml:space="preserve"> </w:t>
      </w:r>
      <w:r>
        <w:tab/>
      </w:r>
      <w:r>
        <w:tab/>
        <w:t>int</w:t>
      </w:r>
    </w:p>
    <w:p w:rsidR="008F49EC" w:rsidRPr="00742A01" w:rsidRDefault="008F49EC" w:rsidP="00F63ADC">
      <w:pPr>
        <w:pStyle w:val="ListParagraph"/>
        <w:numPr>
          <w:ilvl w:val="0"/>
          <w:numId w:val="18"/>
        </w:numPr>
      </w:pPr>
      <w:proofErr w:type="spellStart"/>
      <w:r>
        <w:t>DonorID</w:t>
      </w:r>
      <w:proofErr w:type="spellEnd"/>
      <w:r>
        <w:tab/>
        <w:t xml:space="preserve"> </w:t>
      </w:r>
      <w:r>
        <w:tab/>
        <w:t>int</w:t>
      </w:r>
    </w:p>
    <w:p w:rsidR="008F49EC" w:rsidRPr="00742A01" w:rsidRDefault="008F49EC" w:rsidP="00F63ADC">
      <w:pPr>
        <w:pStyle w:val="ListParagraph"/>
        <w:numPr>
          <w:ilvl w:val="0"/>
          <w:numId w:val="18"/>
        </w:numPr>
      </w:pPr>
      <w:r>
        <w:t xml:space="preserve">Amount </w:t>
      </w:r>
      <w:r>
        <w:tab/>
      </w:r>
      <w:r>
        <w:tab/>
        <w:t>decimal</w:t>
      </w:r>
    </w:p>
    <w:p w:rsidR="008F49EC" w:rsidRPr="00742A01" w:rsidRDefault="008F49EC" w:rsidP="00F63ADC">
      <w:pPr>
        <w:pStyle w:val="ListParagraph"/>
        <w:numPr>
          <w:ilvl w:val="0"/>
          <w:numId w:val="18"/>
        </w:numPr>
      </w:pPr>
      <w:r>
        <w:t xml:space="preserve">Date </w:t>
      </w:r>
      <w:r>
        <w:tab/>
      </w:r>
      <w:r>
        <w:tab/>
      </w:r>
      <w:proofErr w:type="spellStart"/>
      <w:r>
        <w:t>datetime</w:t>
      </w:r>
      <w:proofErr w:type="spellEnd"/>
    </w:p>
    <w:p w:rsidR="008F49EC" w:rsidRPr="00742A01" w:rsidRDefault="008F49EC" w:rsidP="00F63ADC">
      <w:pPr>
        <w:pStyle w:val="ListParagraph"/>
        <w:numPr>
          <w:ilvl w:val="0"/>
          <w:numId w:val="18"/>
        </w:numPr>
      </w:pPr>
      <w:proofErr w:type="spellStart"/>
      <w:r>
        <w:t>StatusFlag</w:t>
      </w:r>
      <w:proofErr w:type="spellEnd"/>
      <w:r>
        <w:t xml:space="preserve"> </w:t>
      </w:r>
      <w:r>
        <w:tab/>
      </w:r>
      <w:r>
        <w:tab/>
        <w:t>bit</w:t>
      </w:r>
    </w:p>
    <w:p w:rsidR="008F49EC" w:rsidRDefault="008F49EC" w:rsidP="00F63ADC">
      <w:pPr>
        <w:pStyle w:val="ListParagraph"/>
        <w:numPr>
          <w:ilvl w:val="0"/>
          <w:numId w:val="18"/>
        </w:numPr>
      </w:pPr>
      <w:r w:rsidRPr="00742A01">
        <w:t xml:space="preserve">Confirmation </w:t>
      </w:r>
      <w:r>
        <w:tab/>
      </w:r>
      <w:r w:rsidRPr="00742A01">
        <w:t>varchar</w:t>
      </w:r>
    </w:p>
    <w:p w:rsidR="008F49EC" w:rsidRDefault="008F49EC" w:rsidP="008F49EC">
      <w:pPr>
        <w:pStyle w:val="ListParagraph"/>
        <w:ind w:left="3240"/>
      </w:pPr>
    </w:p>
    <w:p w:rsidR="008F49EC" w:rsidRDefault="008F49EC" w:rsidP="008F49EC">
      <w:pPr>
        <w:pStyle w:val="ListParagraph"/>
        <w:ind w:left="3240"/>
      </w:pPr>
    </w:p>
    <w:p w:rsidR="008F49EC" w:rsidRDefault="008F49EC" w:rsidP="008F49EC">
      <w:pPr>
        <w:pStyle w:val="ListParagraph"/>
        <w:ind w:left="3240"/>
      </w:pPr>
    </w:p>
    <w:p w:rsidR="00742A01" w:rsidRDefault="00742A01" w:rsidP="00F63ADC">
      <w:pPr>
        <w:pStyle w:val="ListParagraph"/>
        <w:numPr>
          <w:ilvl w:val="0"/>
          <w:numId w:val="12"/>
        </w:numPr>
      </w:pPr>
      <w:r>
        <w:lastRenderedPageBreak/>
        <w:t>Events:</w:t>
      </w:r>
    </w:p>
    <w:p w:rsidR="00742A01" w:rsidRPr="00742A01" w:rsidRDefault="00742A01" w:rsidP="00F63ADC">
      <w:pPr>
        <w:pStyle w:val="ListParagraph"/>
        <w:numPr>
          <w:ilvl w:val="1"/>
          <w:numId w:val="12"/>
        </w:numPr>
      </w:pPr>
      <w:r>
        <w:t>Fields:</w:t>
      </w:r>
    </w:p>
    <w:p w:rsidR="00742A01" w:rsidRPr="00742A01" w:rsidRDefault="00742A01" w:rsidP="00F63ADC">
      <w:pPr>
        <w:pStyle w:val="ListParagraph"/>
        <w:numPr>
          <w:ilvl w:val="0"/>
          <w:numId w:val="13"/>
        </w:numPr>
      </w:pPr>
      <w:proofErr w:type="spellStart"/>
      <w:r w:rsidRPr="00742A01">
        <w:t>EventID</w:t>
      </w:r>
      <w:proofErr w:type="spellEnd"/>
      <w:r w:rsidRPr="00742A01">
        <w:t xml:space="preserve">  </w:t>
      </w:r>
      <w:r>
        <w:tab/>
      </w:r>
      <w:r>
        <w:tab/>
      </w:r>
      <w:r w:rsidRPr="00742A01">
        <w:t xml:space="preserve">int </w:t>
      </w:r>
    </w:p>
    <w:p w:rsidR="00742A01" w:rsidRPr="00742A01" w:rsidRDefault="00742A01" w:rsidP="00F63ADC">
      <w:pPr>
        <w:pStyle w:val="ListParagraph"/>
        <w:numPr>
          <w:ilvl w:val="0"/>
          <w:numId w:val="13"/>
        </w:numPr>
      </w:pPr>
      <w:r w:rsidRPr="00742A01">
        <w:t xml:space="preserve">Name </w:t>
      </w:r>
      <w:r>
        <w:tab/>
      </w:r>
      <w:r>
        <w:tab/>
      </w:r>
      <w:r w:rsidRPr="00742A01">
        <w:t xml:space="preserve">varchar </w:t>
      </w:r>
    </w:p>
    <w:p w:rsidR="00742A01" w:rsidRPr="00742A01" w:rsidRDefault="00742A01" w:rsidP="00F63ADC">
      <w:pPr>
        <w:pStyle w:val="ListParagraph"/>
        <w:numPr>
          <w:ilvl w:val="0"/>
          <w:numId w:val="13"/>
        </w:numPr>
      </w:pPr>
      <w:r>
        <w:t xml:space="preserve">Location </w:t>
      </w:r>
      <w:r>
        <w:tab/>
      </w:r>
      <w:r>
        <w:tab/>
        <w:t>varchar</w:t>
      </w:r>
    </w:p>
    <w:p w:rsidR="00742A01" w:rsidRPr="00742A01" w:rsidRDefault="00742A01" w:rsidP="00F63ADC">
      <w:pPr>
        <w:pStyle w:val="ListParagraph"/>
        <w:numPr>
          <w:ilvl w:val="0"/>
          <w:numId w:val="13"/>
        </w:numPr>
      </w:pPr>
      <w:r w:rsidRPr="00742A01">
        <w:t xml:space="preserve">Description  </w:t>
      </w:r>
      <w:r>
        <w:tab/>
      </w:r>
      <w:r w:rsidRPr="00742A01">
        <w:t xml:space="preserve">varchar </w:t>
      </w:r>
    </w:p>
    <w:p w:rsidR="00742A01" w:rsidRPr="00742A01" w:rsidRDefault="00742A01" w:rsidP="00F63ADC">
      <w:pPr>
        <w:pStyle w:val="ListParagraph"/>
        <w:numPr>
          <w:ilvl w:val="0"/>
          <w:numId w:val="13"/>
        </w:numPr>
      </w:pPr>
      <w:r w:rsidRPr="00742A01">
        <w:t xml:space="preserve">Date </w:t>
      </w:r>
      <w:r>
        <w:tab/>
      </w:r>
      <w:r>
        <w:tab/>
      </w:r>
      <w:proofErr w:type="spellStart"/>
      <w:r w:rsidRPr="00742A01">
        <w:t>datetime</w:t>
      </w:r>
      <w:proofErr w:type="spellEnd"/>
    </w:p>
    <w:p w:rsidR="00742A01" w:rsidRPr="00742A01" w:rsidRDefault="00742A01" w:rsidP="00742A01">
      <w:pPr>
        <w:pStyle w:val="ListParagraph"/>
        <w:ind w:left="2520"/>
      </w:pPr>
    </w:p>
    <w:p w:rsidR="008F49EC" w:rsidRPr="00742A01" w:rsidRDefault="008F49EC" w:rsidP="00F63ADC">
      <w:pPr>
        <w:pStyle w:val="ListParagraph"/>
        <w:numPr>
          <w:ilvl w:val="0"/>
          <w:numId w:val="12"/>
        </w:numPr>
      </w:pPr>
      <w:r w:rsidRPr="00742A01">
        <w:t>Issues</w:t>
      </w:r>
    </w:p>
    <w:p w:rsidR="008F49EC" w:rsidRPr="00742A01" w:rsidRDefault="008F49EC" w:rsidP="00F63ADC">
      <w:pPr>
        <w:pStyle w:val="ListParagraph"/>
        <w:numPr>
          <w:ilvl w:val="1"/>
          <w:numId w:val="12"/>
        </w:numPr>
      </w:pPr>
      <w:r>
        <w:t>Fields:</w:t>
      </w:r>
    </w:p>
    <w:p w:rsidR="008F49EC" w:rsidRPr="00742A01" w:rsidRDefault="008F49EC" w:rsidP="00F63ADC">
      <w:pPr>
        <w:pStyle w:val="ListParagraph"/>
        <w:numPr>
          <w:ilvl w:val="0"/>
          <w:numId w:val="15"/>
        </w:numPr>
      </w:pPr>
      <w:proofErr w:type="spellStart"/>
      <w:r>
        <w:t>IssueID</w:t>
      </w:r>
      <w:proofErr w:type="spellEnd"/>
      <w:r>
        <w:t xml:space="preserve"> </w:t>
      </w:r>
      <w:r>
        <w:tab/>
      </w:r>
      <w:r>
        <w:tab/>
        <w:t>int</w:t>
      </w:r>
    </w:p>
    <w:p w:rsidR="008F49EC" w:rsidRPr="00742A01" w:rsidRDefault="008F49EC" w:rsidP="00F63ADC">
      <w:pPr>
        <w:pStyle w:val="ListParagraph"/>
        <w:numPr>
          <w:ilvl w:val="0"/>
          <w:numId w:val="15"/>
        </w:numPr>
      </w:pPr>
      <w:r w:rsidRPr="00742A01">
        <w:t xml:space="preserve">Issue </w:t>
      </w:r>
      <w:r>
        <w:tab/>
      </w:r>
      <w:r>
        <w:tab/>
      </w:r>
      <w:r w:rsidRPr="00742A01">
        <w:t>varchar</w:t>
      </w:r>
    </w:p>
    <w:p w:rsidR="008F49EC" w:rsidRPr="00742A01" w:rsidRDefault="008F49EC" w:rsidP="00F63ADC">
      <w:pPr>
        <w:pStyle w:val="ListParagraph"/>
        <w:numPr>
          <w:ilvl w:val="0"/>
          <w:numId w:val="15"/>
        </w:numPr>
      </w:pPr>
      <w:r>
        <w:t xml:space="preserve">Position </w:t>
      </w:r>
      <w:r>
        <w:tab/>
      </w:r>
      <w:r>
        <w:tab/>
        <w:t>varchar</w:t>
      </w:r>
    </w:p>
    <w:p w:rsidR="008F49EC" w:rsidRDefault="008F49EC" w:rsidP="00F63ADC">
      <w:pPr>
        <w:pStyle w:val="ListParagraph"/>
        <w:numPr>
          <w:ilvl w:val="0"/>
          <w:numId w:val="15"/>
        </w:numPr>
      </w:pPr>
      <w:r w:rsidRPr="00742A01">
        <w:t xml:space="preserve">Image </w:t>
      </w:r>
      <w:r>
        <w:tab/>
      </w:r>
      <w:r>
        <w:tab/>
      </w:r>
      <w:r w:rsidRPr="00742A01">
        <w:t>varchar</w:t>
      </w:r>
    </w:p>
    <w:p w:rsidR="008F49EC" w:rsidRDefault="008F49EC" w:rsidP="008F49EC">
      <w:pPr>
        <w:pStyle w:val="ListParagraph"/>
        <w:ind w:left="3240"/>
      </w:pPr>
    </w:p>
    <w:p w:rsidR="00742A01" w:rsidRDefault="00742A01" w:rsidP="00F63ADC">
      <w:pPr>
        <w:pStyle w:val="ListParagraph"/>
        <w:numPr>
          <w:ilvl w:val="0"/>
          <w:numId w:val="12"/>
        </w:numPr>
      </w:pPr>
      <w:r>
        <w:t>Volunteers</w:t>
      </w:r>
    </w:p>
    <w:p w:rsidR="00742A01" w:rsidRPr="00742A01" w:rsidRDefault="00742A01" w:rsidP="00F63ADC">
      <w:pPr>
        <w:pStyle w:val="ListParagraph"/>
        <w:numPr>
          <w:ilvl w:val="1"/>
          <w:numId w:val="12"/>
        </w:numPr>
      </w:pPr>
      <w:r>
        <w:t>Fields: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proofErr w:type="spellStart"/>
      <w:r>
        <w:t>VolunteerID</w:t>
      </w:r>
      <w:proofErr w:type="spellEnd"/>
      <w:r>
        <w:t xml:space="preserve"> </w:t>
      </w:r>
      <w:r>
        <w:tab/>
        <w:t>int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proofErr w:type="spellStart"/>
      <w:r>
        <w:t>FirstName</w:t>
      </w:r>
      <w:proofErr w:type="spellEnd"/>
      <w:r>
        <w:t xml:space="preserve"> </w:t>
      </w:r>
      <w:r>
        <w:tab/>
      </w:r>
      <w:r>
        <w:tab/>
        <w:t>varchar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proofErr w:type="spellStart"/>
      <w:r>
        <w:t>LastName</w:t>
      </w:r>
      <w:proofErr w:type="spellEnd"/>
      <w:r>
        <w:t xml:space="preserve"> </w:t>
      </w:r>
      <w:r>
        <w:tab/>
      </w:r>
      <w:r>
        <w:tab/>
        <w:t>varchar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r>
        <w:t xml:space="preserve">Address1 </w:t>
      </w:r>
      <w:r>
        <w:tab/>
      </w:r>
      <w:r>
        <w:tab/>
        <w:t>varchar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r>
        <w:t xml:space="preserve">Address2 </w:t>
      </w:r>
      <w:r>
        <w:tab/>
      </w:r>
      <w:r>
        <w:tab/>
        <w:t>varchar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r>
        <w:t xml:space="preserve">City </w:t>
      </w:r>
      <w:r>
        <w:tab/>
      </w:r>
      <w:r>
        <w:tab/>
        <w:t>varchar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r>
        <w:t>State</w:t>
      </w:r>
      <w:r>
        <w:tab/>
      </w:r>
      <w:r>
        <w:tab/>
        <w:t xml:space="preserve"> varchar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proofErr w:type="spellStart"/>
      <w:r>
        <w:t>Zipcode</w:t>
      </w:r>
      <w:proofErr w:type="spellEnd"/>
      <w:r>
        <w:tab/>
      </w:r>
      <w:r>
        <w:tab/>
        <w:t xml:space="preserve"> varchar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r>
        <w:t xml:space="preserve">Phone </w:t>
      </w:r>
      <w:r>
        <w:tab/>
      </w:r>
      <w:r>
        <w:tab/>
        <w:t>varchar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r>
        <w:t xml:space="preserve">Email </w:t>
      </w:r>
      <w:r>
        <w:tab/>
      </w:r>
      <w:r>
        <w:tab/>
        <w:t>varchar</w:t>
      </w:r>
    </w:p>
    <w:p w:rsidR="00742A01" w:rsidRPr="00742A01" w:rsidRDefault="00742A01" w:rsidP="00F63ADC">
      <w:pPr>
        <w:pStyle w:val="ListParagraph"/>
        <w:numPr>
          <w:ilvl w:val="0"/>
          <w:numId w:val="14"/>
        </w:numPr>
      </w:pPr>
      <w:r w:rsidRPr="00742A01">
        <w:t>&lt;Bit columns for volunteer activities&gt;</w:t>
      </w:r>
    </w:p>
    <w:p w:rsidR="00742A01" w:rsidRPr="00742A01" w:rsidRDefault="00742A01" w:rsidP="00742A01">
      <w:pPr>
        <w:pStyle w:val="ListParagraph"/>
        <w:ind w:left="2520"/>
      </w:pPr>
    </w:p>
    <w:p w:rsidR="00742A01" w:rsidRPr="00742A01" w:rsidRDefault="00742A01" w:rsidP="00742A01">
      <w:pPr>
        <w:pStyle w:val="ListParagraph"/>
        <w:ind w:left="2520"/>
      </w:pPr>
    </w:p>
    <w:p w:rsidR="00742A01" w:rsidRPr="00742A01" w:rsidRDefault="00742A01" w:rsidP="00742A01">
      <w:pPr>
        <w:pStyle w:val="ListParagraph"/>
        <w:ind w:left="2520"/>
      </w:pPr>
    </w:p>
    <w:p w:rsidR="00B55BA2" w:rsidRPr="00B55BA2" w:rsidRDefault="00B55BA2" w:rsidP="00B55BA2">
      <w:r>
        <w:tab/>
      </w:r>
      <w:r>
        <w:tab/>
      </w:r>
    </w:p>
    <w:p w:rsidR="00B55BA2" w:rsidRDefault="00B55BA2" w:rsidP="00B55BA2">
      <w:r>
        <w:tab/>
      </w:r>
      <w:r>
        <w:tab/>
      </w:r>
    </w:p>
    <w:p w:rsidR="008F49EC" w:rsidRDefault="008F49EC" w:rsidP="00B55BA2"/>
    <w:p w:rsidR="008F49EC" w:rsidRDefault="008F49EC" w:rsidP="00B55BA2"/>
    <w:p w:rsidR="008F49EC" w:rsidRDefault="008F49EC" w:rsidP="00B55BA2"/>
    <w:p w:rsidR="008F49EC" w:rsidRDefault="008F49EC" w:rsidP="00B55BA2"/>
    <w:p w:rsidR="008F49EC" w:rsidRDefault="008F49EC" w:rsidP="00B55BA2"/>
    <w:p w:rsidR="008F49EC" w:rsidRDefault="008F49EC" w:rsidP="00B55BA2"/>
    <w:p w:rsidR="008F49EC" w:rsidRDefault="008F49EC" w:rsidP="00F63ADC">
      <w:pPr>
        <w:pStyle w:val="Heading2"/>
        <w:numPr>
          <w:ilvl w:val="0"/>
          <w:numId w:val="10"/>
        </w:numPr>
      </w:pPr>
      <w:bookmarkStart w:id="17" w:name="_Toc445635710"/>
      <w:r>
        <w:lastRenderedPageBreak/>
        <w:t>Database Schema</w:t>
      </w:r>
      <w:bookmarkEnd w:id="17"/>
    </w:p>
    <w:p w:rsidR="008F49EC" w:rsidRDefault="008F49EC" w:rsidP="008F49EC"/>
    <w:p w:rsidR="008F49EC" w:rsidRDefault="008F49EC" w:rsidP="008F49EC"/>
    <w:p w:rsidR="008F49EC" w:rsidRDefault="008F49EC" w:rsidP="008F49EC"/>
    <w:p w:rsidR="008F49EC" w:rsidRPr="008F49EC" w:rsidRDefault="008F49EC" w:rsidP="008F49EC"/>
    <w:p w:rsidR="008F49EC" w:rsidRDefault="008F49EC" w:rsidP="008F49EC"/>
    <w:p w:rsidR="008F49EC" w:rsidRPr="008F49EC" w:rsidRDefault="008F49EC" w:rsidP="008F49EC">
      <w:r>
        <w:rPr>
          <w:noProof/>
          <w:lang w:eastAsia="en-US"/>
        </w:rPr>
        <w:drawing>
          <wp:inline distT="0" distB="0" distL="0" distR="0">
            <wp:extent cx="6400800" cy="4946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20160312_1035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EC" w:rsidRDefault="00B55BA2" w:rsidP="00B55BA2">
      <w:r>
        <w:tab/>
      </w: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B55BA2" w:rsidRDefault="008F312C" w:rsidP="008F312C">
      <w:pPr>
        <w:pStyle w:val="Heading1"/>
      </w:pPr>
      <w:bookmarkStart w:id="18" w:name="_Toc445635711"/>
      <w:r>
        <w:lastRenderedPageBreak/>
        <w:t>4. System Design</w:t>
      </w:r>
      <w:bookmarkEnd w:id="18"/>
    </w:p>
    <w:p w:rsidR="008F312C" w:rsidRDefault="008F312C" w:rsidP="008F312C"/>
    <w:p w:rsidR="008F312C" w:rsidRDefault="008F312C" w:rsidP="00F63ADC">
      <w:pPr>
        <w:pStyle w:val="Heading2"/>
        <w:numPr>
          <w:ilvl w:val="0"/>
          <w:numId w:val="19"/>
        </w:numPr>
      </w:pPr>
      <w:bookmarkStart w:id="19" w:name="_Toc445635712"/>
      <w:r>
        <w:t>Sequence Diagrams</w:t>
      </w:r>
      <w:bookmarkEnd w:id="19"/>
    </w:p>
    <w:p w:rsidR="008F312C" w:rsidRDefault="008F312C" w:rsidP="008F312C"/>
    <w:p w:rsidR="008F312C" w:rsidRDefault="008F312C" w:rsidP="008F312C">
      <w:r>
        <w:tab/>
      </w:r>
      <w:r>
        <w:rPr>
          <w:noProof/>
          <w:lang w:eastAsia="en-US"/>
        </w:rPr>
        <w:drawing>
          <wp:inline distT="0" distB="0" distL="0" distR="0" wp14:anchorId="312F68DD" wp14:editId="02D6B5F0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2C" w:rsidRPr="008F312C" w:rsidRDefault="008F312C" w:rsidP="008F312C">
      <w:pPr>
        <w:jc w:val="center"/>
      </w:pPr>
      <w:r w:rsidRPr="008F312C">
        <w:rPr>
          <w:rFonts w:ascii="Calibri" w:eastAsia="Calibri" w:hAnsi="Calibri" w:cs="Times New Roman"/>
          <w:noProof/>
          <w:lang w:eastAsia="en-US"/>
        </w:rPr>
        <w:lastRenderedPageBreak/>
        <w:drawing>
          <wp:inline distT="0" distB="0" distL="0" distR="0" wp14:anchorId="444D77A6" wp14:editId="6AF3E901">
            <wp:extent cx="5934075" cy="538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2C" w:rsidRPr="008F312C" w:rsidRDefault="008F312C" w:rsidP="008F312C">
      <w:pPr>
        <w:pStyle w:val="ListParagraph"/>
        <w:ind w:left="1440"/>
      </w:pPr>
    </w:p>
    <w:p w:rsidR="008F312C" w:rsidRDefault="008F312C" w:rsidP="008F312C">
      <w:r>
        <w:tab/>
      </w:r>
    </w:p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5B4B4E" w:rsidRPr="005B4B4E" w:rsidRDefault="008F312C" w:rsidP="00F63ADC">
      <w:pPr>
        <w:pStyle w:val="Heading2"/>
        <w:numPr>
          <w:ilvl w:val="0"/>
          <w:numId w:val="19"/>
        </w:numPr>
      </w:pPr>
      <w:bookmarkStart w:id="20" w:name="_Toc445635713"/>
      <w:r>
        <w:lastRenderedPageBreak/>
        <w:t xml:space="preserve">Use Case </w:t>
      </w:r>
      <w:r w:rsidR="005B4B4E">
        <w:t>Diagrams</w:t>
      </w:r>
      <w:bookmarkEnd w:id="20"/>
    </w:p>
    <w:p w:rsidR="005B4B4E" w:rsidRDefault="008F312C" w:rsidP="005B4B4E">
      <w:r>
        <w:tab/>
      </w:r>
      <w:r w:rsidR="005B4B4E">
        <w:rPr>
          <w:noProof/>
          <w:lang w:eastAsia="en-US"/>
        </w:rPr>
        <w:drawing>
          <wp:inline distT="0" distB="0" distL="0" distR="0" wp14:anchorId="087417C0" wp14:editId="68BFCEFB">
            <wp:extent cx="6487103" cy="71275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UseCa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07" cy="7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E" w:rsidRDefault="005B4B4E" w:rsidP="005B4B4E">
      <w:r>
        <w:rPr>
          <w:noProof/>
          <w:lang w:eastAsia="en-US"/>
        </w:rPr>
        <w:lastRenderedPageBreak/>
        <w:drawing>
          <wp:inline distT="0" distB="0" distL="0" distR="0" wp14:anchorId="21744FCC" wp14:editId="06260C12">
            <wp:extent cx="6383648" cy="4538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GuestUseCa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038" cy="45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E" w:rsidRDefault="005B4B4E">
      <w:r>
        <w:br w:type="page"/>
      </w:r>
    </w:p>
    <w:p w:rsidR="005B4B4E" w:rsidRDefault="005B4B4E" w:rsidP="00F63ADC">
      <w:pPr>
        <w:pStyle w:val="Heading2"/>
        <w:numPr>
          <w:ilvl w:val="0"/>
          <w:numId w:val="19"/>
        </w:numPr>
      </w:pPr>
      <w:bookmarkStart w:id="21" w:name="_Toc445635714"/>
      <w:r>
        <w:lastRenderedPageBreak/>
        <w:t>Use Case Scenarios</w:t>
      </w:r>
      <w:bookmarkEnd w:id="21"/>
    </w:p>
    <w:p w:rsidR="00F53B67" w:rsidRPr="005B4B4E" w:rsidRDefault="00F53B67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Use case name: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Scenario: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submitted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Triggering event: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read a submitted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Brief description: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read a submitted question from list of questions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Actors: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Related use cases:</w:t>
            </w:r>
          </w:p>
        </w:tc>
        <w:tc>
          <w:tcPr>
            <w:tcW w:w="7128" w:type="dxa"/>
          </w:tcPr>
          <w:p w:rsidR="005B4B4E" w:rsidRPr="005B4B4E" w:rsidRDefault="005B4B4E" w:rsidP="00F53B67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 xml:space="preserve">Answer Question, Delete Question, Submit </w:t>
            </w:r>
            <w:r w:rsidR="00F53B67">
              <w:rPr>
                <w:rFonts w:cs="Times New Roman"/>
              </w:rPr>
              <w:t>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Stakeholders: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Preconditions: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submitted; admin must be logged 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Post 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displayed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Flow of activities:</w:t>
            </w:r>
          </w:p>
        </w:tc>
        <w:tc>
          <w:tcPr>
            <w:tcW w:w="7128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2"/>
              <w:gridCol w:w="3360"/>
            </w:tblGrid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requests to view submitted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Answer, Delete, or Save For Later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retrieves and displays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prompts for action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2.1 System calls method for selected use case</w:t>
                  </w:r>
                </w:p>
              </w:tc>
            </w:tr>
          </w:tbl>
          <w:p w:rsidR="005B4B4E" w:rsidRPr="005B4B4E" w:rsidRDefault="005B4B4E" w:rsidP="005B4B4E">
            <w:pPr>
              <w:rPr>
                <w:rFonts w:cs="Times New Roman"/>
              </w:rPr>
            </w:pP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Exception 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1.1 Requested message does not exist in database</w:t>
            </w:r>
          </w:p>
        </w:tc>
      </w:tr>
    </w:tbl>
    <w:p w:rsidR="005B4B4E" w:rsidRDefault="005B4B4E" w:rsidP="005B4B4E"/>
    <w:p w:rsidR="005B4B4E" w:rsidRPr="005B4B4E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answer a 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reads a user submitted question and selects to answer it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Question, Submit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retrieved and displayed; admin must be logged 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must be saved; question must be flagged as answered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0"/>
              <w:gridCol w:w="3382"/>
            </w:tblGrid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to answer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enters answer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Submit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3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creates answer object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3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prompts for answer text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3.1 System records answer and displays success or failure</w:t>
                  </w:r>
                </w:p>
              </w:tc>
            </w:tr>
          </w:tbl>
          <w:p w:rsidR="005B4B4E" w:rsidRPr="005B4B4E" w:rsidRDefault="005B4B4E" w:rsidP="005B4B4E">
            <w:pPr>
              <w:rPr>
                <w:rFonts w:cs="Times New Roman"/>
              </w:rPr>
            </w:pP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3.1 Inability to insert record</w:t>
            </w:r>
          </w:p>
        </w:tc>
      </w:tr>
    </w:tbl>
    <w:p w:rsidR="005B4B4E" w:rsidRDefault="005B4B4E" w:rsidP="005B4B4E">
      <w:pPr>
        <w:rPr>
          <w:sz w:val="24"/>
          <w:szCs w:val="24"/>
        </w:rPr>
      </w:pPr>
    </w:p>
    <w:p w:rsidR="005B4B4E" w:rsidRDefault="005B4B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4B4E" w:rsidRPr="002F254B" w:rsidRDefault="005B4B4E" w:rsidP="005B4B4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Delete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Delete read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selects to delete a read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reads a user submitted question and selects to delete it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Read Question, Submit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retried and displayed; admin must be logged 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deleted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8"/>
              <w:gridCol w:w="3324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4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to delete question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4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User selects Delete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1.1 System prompts are you sure?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2.1 System deletes question record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delete record</w:t>
            </w:r>
          </w:p>
        </w:tc>
      </w:tr>
    </w:tbl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Create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Create calendar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selects to create a calendar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wants to add an event to the calendar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Display Event, Update Event, Delete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New event must be inserted into the event table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6"/>
              <w:gridCol w:w="3486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to create a new event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enters event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save event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6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creates new event object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6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prompts for event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inserts event into event table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displays insert success or failure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event record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Donate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Donate money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to site selects donate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Site visitor wants to donate money to campaign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Donor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Register, Login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Admin, Donor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If donation is successful, donor’s contact info, employment status, employer’s name, donation amount, and date must be recorded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77"/>
              <w:gridCol w:w="3435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7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Donor selects to donate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7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Donor selects or enters donation amount.  If donor not logged in, donor logs in or provides necessary info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8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prompts for donation amount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8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If donor not logged in, system prompts for donor to either login, register or provide contact info, employment status, and employer’s name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2.1 If new donor created, system creates and inserts donor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2.2 System redirects to third party payment processor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2.3 System receives success or failure of payment from payment processor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2.4 If payment successful, system inserts donation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2.5 System displays thank you or oops message to donor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insert donor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2.3 Inability to interface with third party payment processor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2.4 Inability to insert donation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 time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to site selects to 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 xml:space="preserve">Site visitor wants to sign up to volunteer 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Register, Login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 table must be updated or new volunteer inserted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61"/>
              <w:gridCol w:w="3451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Person selects they want to volunteer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If person not logged in, they login, register, or enter contact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Volunteer selects and submits what activities they want to volunteer for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30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If person not logged in, system prompts for login, register, or contact info</w:t>
                  </w:r>
                </w:p>
                <w:p w:rsidR="005B4B4E" w:rsidRPr="00F53B67" w:rsidRDefault="005B4B4E" w:rsidP="005B4B4E">
                  <w:pPr>
                    <w:ind w:left="360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2.1 System retrieves or creates volunteer object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7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displays current status of volunteer object for volunteer to edit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inserts or updates volunteer record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displays thank you message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create volunteer record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or update volunteer record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Submit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Submit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select to submit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wants to ask the candidate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Answer Question, Delete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inserted into question table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74"/>
              <w:gridCol w:w="3438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Visitor selects they want to submit a question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Visitor enters questions text and selects submit question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creates a new question object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prompts for question text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inserts question into question table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displays thank you message and success or failure of insert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question into question table</w:t>
            </w:r>
          </w:p>
        </w:tc>
      </w:tr>
    </w:tbl>
    <w:p w:rsidR="005B4B4E" w:rsidRPr="00F53B67" w:rsidRDefault="005B4B4E" w:rsidP="005B4B4E"/>
    <w:p w:rsidR="005B4B4E" w:rsidRPr="00F53B67" w:rsidRDefault="005B4B4E" w:rsidP="005B4B4E"/>
    <w:p w:rsidR="00FB4847" w:rsidRDefault="00FB4847" w:rsidP="005B4B4E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06089C" w:rsidRPr="0006089C" w:rsidRDefault="00054742" w:rsidP="00F63ADC">
      <w:pPr>
        <w:pStyle w:val="Heading2"/>
        <w:numPr>
          <w:ilvl w:val="0"/>
          <w:numId w:val="19"/>
        </w:numPr>
        <w:rPr>
          <w:rFonts w:eastAsia="Calibri"/>
        </w:rPr>
      </w:pPr>
      <w:bookmarkStart w:id="22" w:name="_Toc445635715"/>
      <w:r>
        <w:rPr>
          <w:rFonts w:eastAsia="Calibri"/>
        </w:rPr>
        <w:lastRenderedPageBreak/>
        <w:t>Sitemap</w:t>
      </w:r>
      <w:bookmarkEnd w:id="22"/>
    </w:p>
    <w:p w:rsidR="00054742" w:rsidRPr="00054742" w:rsidRDefault="00054742" w:rsidP="00054742">
      <w:r>
        <w:rPr>
          <w:noProof/>
          <w:lang w:eastAsia="en-US"/>
        </w:rPr>
        <w:drawing>
          <wp:inline distT="0" distB="0" distL="0" distR="0">
            <wp:extent cx="6400800" cy="2731256"/>
            <wp:effectExtent l="6032" t="0" r="6033" b="6032"/>
            <wp:docPr id="6" name="Picture 6" descr="Displaying Site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Site Ma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00800" cy="27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42" w:rsidRDefault="00054742">
      <w:pPr>
        <w:pStyle w:val="Heading1"/>
      </w:pPr>
    </w:p>
    <w:p w:rsidR="00054742" w:rsidRDefault="00054742">
      <w:pPr>
        <w:pStyle w:val="Heading1"/>
      </w:pPr>
    </w:p>
    <w:p w:rsidR="00F53B67" w:rsidRPr="00F53B67" w:rsidRDefault="00F53B67" w:rsidP="00F53B67"/>
    <w:p w:rsidR="00FB4847" w:rsidRDefault="00742A01">
      <w:pPr>
        <w:pStyle w:val="Heading1"/>
      </w:pPr>
      <w:bookmarkStart w:id="23" w:name="_Toc445635716"/>
      <w:r>
        <w:lastRenderedPageBreak/>
        <w:t>Approval and Authority to Proceed</w:t>
      </w:r>
      <w:bookmarkEnd w:id="23"/>
    </w:p>
    <w:p w:rsidR="00FB4847" w:rsidRDefault="00742A01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873"/>
        <w:gridCol w:w="3873"/>
        <w:gridCol w:w="2324"/>
      </w:tblGrid>
      <w:tr w:rsidR="00FB4847" w:rsidTr="00FB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FB4847" w:rsidRDefault="00742A01">
            <w:r>
              <w:t>Name</w:t>
            </w:r>
          </w:p>
        </w:tc>
        <w:tc>
          <w:tcPr>
            <w:tcW w:w="1923" w:type="pct"/>
          </w:tcPr>
          <w:p w:rsidR="00FB4847" w:rsidRDefault="00742A01">
            <w:r>
              <w:t>Title</w:t>
            </w:r>
          </w:p>
        </w:tc>
        <w:tc>
          <w:tcPr>
            <w:tcW w:w="1155" w:type="pct"/>
          </w:tcPr>
          <w:p w:rsidR="00FB4847" w:rsidRDefault="00742A01">
            <w:r>
              <w:t>Date</w:t>
            </w:r>
          </w:p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</w:tbl>
    <w:p w:rsidR="00FB4847" w:rsidRDefault="00FB484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289"/>
        <w:gridCol w:w="2094"/>
        <w:gridCol w:w="188"/>
        <w:gridCol w:w="1161"/>
        <w:gridCol w:w="619"/>
        <w:gridCol w:w="1290"/>
        <w:gridCol w:w="2093"/>
        <w:gridCol w:w="187"/>
        <w:gridCol w:w="1159"/>
      </w:tblGrid>
      <w:tr w:rsidR="00FB484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</w:tr>
      <w:tr w:rsidR="00FB484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B4847" w:rsidRDefault="00FB4847"/>
        </w:tc>
        <w:tc>
          <w:tcPr>
            <w:tcW w:w="93" w:type="pct"/>
          </w:tcPr>
          <w:p w:rsidR="00FB4847" w:rsidRDefault="00FB4847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Date</w:t>
            </w:r>
          </w:p>
        </w:tc>
        <w:tc>
          <w:tcPr>
            <w:tcW w:w="307" w:type="pct"/>
          </w:tcPr>
          <w:p w:rsidR="00FB4847" w:rsidRDefault="00FB4847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B4847" w:rsidRDefault="00FB4847"/>
        </w:tc>
        <w:tc>
          <w:tcPr>
            <w:tcW w:w="93" w:type="pct"/>
          </w:tcPr>
          <w:p w:rsidR="00FB4847" w:rsidRDefault="00FB4847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Date</w:t>
            </w:r>
          </w:p>
        </w:tc>
      </w:tr>
    </w:tbl>
    <w:p w:rsidR="00FB4847" w:rsidRDefault="00FB4847"/>
    <w:sectPr w:rsidR="00FB4847" w:rsidSect="006C502E">
      <w:headerReference w:type="even" r:id="rId17"/>
      <w:headerReference w:type="default" r:id="rId18"/>
      <w:pgSz w:w="12240" w:h="15840" w:code="1"/>
      <w:pgMar w:top="1440" w:right="1080" w:bottom="1440" w:left="108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F21" w:rsidRDefault="004D6F21">
      <w:pPr>
        <w:spacing w:after="0" w:line="240" w:lineRule="auto"/>
      </w:pPr>
      <w:r>
        <w:separator/>
      </w:r>
    </w:p>
  </w:endnote>
  <w:endnote w:type="continuationSeparator" w:id="0">
    <w:p w:rsidR="004D6F21" w:rsidRDefault="004D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F21" w:rsidRDefault="004D6F21">
      <w:pPr>
        <w:spacing w:after="0" w:line="240" w:lineRule="auto"/>
      </w:pPr>
      <w:r>
        <w:separator/>
      </w:r>
    </w:p>
  </w:footnote>
  <w:footnote w:type="continuationSeparator" w:id="0">
    <w:p w:rsidR="004D6F21" w:rsidRDefault="004D6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B4E" w:rsidRDefault="005B4B4E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B4E" w:rsidRDefault="005B4B4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6C6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B4B4E" w:rsidRDefault="005B4B4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96C6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B4E" w:rsidRDefault="005B4B4E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B4E" w:rsidRDefault="005B4B4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6C6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5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6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8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9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0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5B4B4E" w:rsidRDefault="005B4B4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96C6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885"/>
    <w:multiLevelType w:val="multilevel"/>
    <w:tmpl w:val="ED466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42154D"/>
    <w:multiLevelType w:val="hybridMultilevel"/>
    <w:tmpl w:val="A07AE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74E23"/>
    <w:multiLevelType w:val="hybridMultilevel"/>
    <w:tmpl w:val="A79A38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C0B2461"/>
    <w:multiLevelType w:val="hybridMultilevel"/>
    <w:tmpl w:val="088EAE2E"/>
    <w:lvl w:ilvl="0" w:tplc="54303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628DB"/>
    <w:multiLevelType w:val="hybridMultilevel"/>
    <w:tmpl w:val="DC1011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63E21"/>
    <w:multiLevelType w:val="hybridMultilevel"/>
    <w:tmpl w:val="D242B6A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441FEF"/>
    <w:multiLevelType w:val="hybridMultilevel"/>
    <w:tmpl w:val="834A1A08"/>
    <w:lvl w:ilvl="0" w:tplc="6532A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0413FA"/>
    <w:multiLevelType w:val="hybridMultilevel"/>
    <w:tmpl w:val="30C2DC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B7038C"/>
    <w:multiLevelType w:val="hybridMultilevel"/>
    <w:tmpl w:val="6D34DC2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C29513B"/>
    <w:multiLevelType w:val="hybridMultilevel"/>
    <w:tmpl w:val="F9502F30"/>
    <w:lvl w:ilvl="0" w:tplc="3D5679C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C8842AEC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8E2918"/>
    <w:multiLevelType w:val="hybridMultilevel"/>
    <w:tmpl w:val="EDEE53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D7C22"/>
    <w:multiLevelType w:val="multilevel"/>
    <w:tmpl w:val="9BF21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58310C"/>
    <w:multiLevelType w:val="hybridMultilevel"/>
    <w:tmpl w:val="90CA0C52"/>
    <w:lvl w:ilvl="0" w:tplc="7DDE3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3F63AC"/>
    <w:multiLevelType w:val="hybridMultilevel"/>
    <w:tmpl w:val="14A428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16461C5"/>
    <w:multiLevelType w:val="multilevel"/>
    <w:tmpl w:val="9B06E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4954236"/>
    <w:multiLevelType w:val="multilevel"/>
    <w:tmpl w:val="C35C1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73178AF"/>
    <w:multiLevelType w:val="hybridMultilevel"/>
    <w:tmpl w:val="3DDA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37DAC"/>
    <w:multiLevelType w:val="multilevel"/>
    <w:tmpl w:val="389C3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06D1FDC"/>
    <w:multiLevelType w:val="hybridMultilevel"/>
    <w:tmpl w:val="D74C193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91A7252"/>
    <w:multiLevelType w:val="hybridMultilevel"/>
    <w:tmpl w:val="E29039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E180A86"/>
    <w:multiLevelType w:val="multilevel"/>
    <w:tmpl w:val="01F44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E1F21A9"/>
    <w:multiLevelType w:val="multilevel"/>
    <w:tmpl w:val="CC72D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ED2769F"/>
    <w:multiLevelType w:val="multilevel"/>
    <w:tmpl w:val="17F44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2C86F15"/>
    <w:multiLevelType w:val="multilevel"/>
    <w:tmpl w:val="811EE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5442FAF"/>
    <w:multiLevelType w:val="hybridMultilevel"/>
    <w:tmpl w:val="EC843C72"/>
    <w:lvl w:ilvl="0" w:tplc="4552BE94">
      <w:start w:val="1"/>
      <w:numFmt w:val="decimal"/>
      <w:lvlText w:val="%1."/>
      <w:lvlJc w:val="left"/>
      <w:pPr>
        <w:tabs>
          <w:tab w:val="num" w:pos="1224"/>
        </w:tabs>
        <w:ind w:left="1296" w:hanging="288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63966C9"/>
    <w:multiLevelType w:val="multilevel"/>
    <w:tmpl w:val="D598E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40B18A7"/>
    <w:multiLevelType w:val="multilevel"/>
    <w:tmpl w:val="0E7C18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28" w15:restartNumberingAfterBreak="0">
    <w:nsid w:val="75A20D42"/>
    <w:multiLevelType w:val="multilevel"/>
    <w:tmpl w:val="A5F2B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093344"/>
    <w:multiLevelType w:val="hybridMultilevel"/>
    <w:tmpl w:val="E6B2F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9A76BF"/>
    <w:multiLevelType w:val="hybridMultilevel"/>
    <w:tmpl w:val="C42E99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27"/>
  </w:num>
  <w:num w:numId="4">
    <w:abstractNumId w:val="1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24"/>
  </w:num>
  <w:num w:numId="10">
    <w:abstractNumId w:val="4"/>
  </w:num>
  <w:num w:numId="11">
    <w:abstractNumId w:val="7"/>
  </w:num>
  <w:num w:numId="12">
    <w:abstractNumId w:val="9"/>
  </w:num>
  <w:num w:numId="13">
    <w:abstractNumId w:val="18"/>
  </w:num>
  <w:num w:numId="14">
    <w:abstractNumId w:val="30"/>
  </w:num>
  <w:num w:numId="15">
    <w:abstractNumId w:val="19"/>
  </w:num>
  <w:num w:numId="16">
    <w:abstractNumId w:val="13"/>
  </w:num>
  <w:num w:numId="17">
    <w:abstractNumId w:val="8"/>
  </w:num>
  <w:num w:numId="18">
    <w:abstractNumId w:val="2"/>
  </w:num>
  <w:num w:numId="19">
    <w:abstractNumId w:val="10"/>
  </w:num>
  <w:num w:numId="20">
    <w:abstractNumId w:val="16"/>
  </w:num>
  <w:num w:numId="21">
    <w:abstractNumId w:val="15"/>
  </w:num>
  <w:num w:numId="22">
    <w:abstractNumId w:val="14"/>
  </w:num>
  <w:num w:numId="23">
    <w:abstractNumId w:val="28"/>
  </w:num>
  <w:num w:numId="24">
    <w:abstractNumId w:val="20"/>
  </w:num>
  <w:num w:numId="25">
    <w:abstractNumId w:val="17"/>
  </w:num>
  <w:num w:numId="26">
    <w:abstractNumId w:val="0"/>
  </w:num>
  <w:num w:numId="27">
    <w:abstractNumId w:val="22"/>
  </w:num>
  <w:num w:numId="28">
    <w:abstractNumId w:val="23"/>
  </w:num>
  <w:num w:numId="29">
    <w:abstractNumId w:val="21"/>
  </w:num>
  <w:num w:numId="30">
    <w:abstractNumId w:val="26"/>
  </w:num>
  <w:num w:numId="31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EA"/>
    <w:rsid w:val="00054742"/>
    <w:rsid w:val="0006089C"/>
    <w:rsid w:val="00196C62"/>
    <w:rsid w:val="001D4478"/>
    <w:rsid w:val="00257030"/>
    <w:rsid w:val="004D6F21"/>
    <w:rsid w:val="005B4B4E"/>
    <w:rsid w:val="006C502E"/>
    <w:rsid w:val="00742A01"/>
    <w:rsid w:val="00786C1A"/>
    <w:rsid w:val="008F312C"/>
    <w:rsid w:val="008F49EC"/>
    <w:rsid w:val="009C3DCB"/>
    <w:rsid w:val="00AF36DA"/>
    <w:rsid w:val="00B55BA2"/>
    <w:rsid w:val="00D03A1A"/>
    <w:rsid w:val="00D76EEA"/>
    <w:rsid w:val="00F53B67"/>
    <w:rsid w:val="00F63ADC"/>
    <w:rsid w:val="00FB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9CEB7-8E15-4A63-9986-46320B1C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EEA"/>
  </w:style>
  <w:style w:type="paragraph" w:styleId="Heading1">
    <w:name w:val="heading 1"/>
    <w:basedOn w:val="Normal"/>
    <w:next w:val="Normal"/>
    <w:link w:val="Heading1Char"/>
    <w:uiPriority w:val="9"/>
    <w:qFormat/>
    <w:rsid w:val="00D7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EA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6E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EE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rsid w:val="00D76E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NoSpacingChar">
    <w:name w:val="No Spacing Char"/>
    <w:basedOn w:val="DefaultParagraphFont"/>
    <w:link w:val="NoSpacing"/>
    <w:uiPriority w:val="1"/>
    <w:rsid w:val="00D76EEA"/>
  </w:style>
  <w:style w:type="paragraph" w:styleId="TOCHeading">
    <w:name w:val="TOC Heading"/>
    <w:basedOn w:val="Heading1"/>
    <w:next w:val="Normal"/>
    <w:uiPriority w:val="39"/>
    <w:unhideWhenUsed/>
    <w:qFormat/>
    <w:rsid w:val="00D76E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6EEA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6EEA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6EEA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76E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6EE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E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E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E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E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76EE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76EE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76E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E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E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76E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E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6EE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76EE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76EE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76EEA"/>
    <w:pPr>
      <w:ind w:left="720"/>
      <w:contextualSpacing/>
    </w:pPr>
  </w:style>
  <w:style w:type="table" w:customStyle="1" w:styleId="TableGrid0">
    <w:name w:val="TableGrid"/>
    <w:rsid w:val="00054742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4B8F4-D3CA-40DE-8794-C2E9D139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0</TotalTime>
  <Pages>18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Strek Mayoral Campaign Website</vt:lpstr>
    </vt:vector>
  </TitlesOfParts>
  <Company/>
  <LinksUpToDate>false</LinksUpToDate>
  <CharactersWithSpaces>11950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Strek Mayoral Campaign Website</dc:title>
  <dc:subject>Project Documentation</dc:subject>
  <dc:creator>Christopher Friedrich</dc:creator>
  <cp:keywords/>
  <cp:lastModifiedBy>Christopher Friedrich</cp:lastModifiedBy>
  <cp:revision>2</cp:revision>
  <dcterms:created xsi:type="dcterms:W3CDTF">2016-03-13T19:34:00Z</dcterms:created>
  <dcterms:modified xsi:type="dcterms:W3CDTF">2016-03-13T19:34:00Z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